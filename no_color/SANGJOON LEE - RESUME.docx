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BF87" w14:textId="77777777" w:rsidR="00F52223" w:rsidRPr="00DF2FC1" w:rsidRDefault="001E49BD">
      <w:pPr>
        <w:pStyle w:val="Title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‍‍</w:t>
      </w:r>
      <w:sdt>
        <w:sdtPr>
          <w:rPr>
            <w:rFonts w:ascii="Helvetica" w:hAnsi="Helvetica"/>
            <w:color w:val="000000" w:themeColor="text1"/>
          </w:rPr>
          <w:alias w:val="Your Name"/>
          <w:tag w:val=""/>
          <w:id w:val="1246310863"/>
          <w:placeholder>
            <w:docPart w:val="33BEC8138E328B4BA5BB3799B65AF4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0156" w:rsidRPr="00DF2FC1">
            <w:rPr>
              <w:rFonts w:ascii="Helvetica" w:hAnsi="Helvetica"/>
              <w:color w:val="000000" w:themeColor="text1"/>
              <w:lang w:val="en-CA"/>
            </w:rPr>
            <w:t>Sang-</w:t>
          </w:r>
          <w:proofErr w:type="spellStart"/>
          <w:r w:rsidR="00250156" w:rsidRPr="00DF2FC1">
            <w:rPr>
              <w:rFonts w:ascii="Helvetica" w:hAnsi="Helvetica"/>
              <w:color w:val="000000" w:themeColor="text1"/>
              <w:lang w:val="en-CA"/>
            </w:rPr>
            <w:t>Joon</w:t>
          </w:r>
          <w:proofErr w:type="spellEnd"/>
          <w:r w:rsidR="00250156" w:rsidRPr="00DF2FC1">
            <w:rPr>
              <w:rFonts w:ascii="Helvetica" w:hAnsi="Helvetica"/>
              <w:color w:val="000000" w:themeColor="text1"/>
              <w:lang w:val="en-CA"/>
            </w:rPr>
            <w:t xml:space="preserve"> Lee</w:t>
          </w:r>
        </w:sdtContent>
      </w:sdt>
    </w:p>
    <w:p w14:paraId="2867A97C" w14:textId="1861390A" w:rsidR="00F52223" w:rsidRPr="00DF2FC1" w:rsidRDefault="00EB09BE" w:rsidP="00074770">
      <w:pPr>
        <w:spacing w:after="240"/>
        <w:rPr>
          <w:color w:val="000000" w:themeColor="text1"/>
        </w:rPr>
      </w:pPr>
      <w:sdt>
        <w:sdtPr>
          <w:rPr>
            <w:color w:val="000000" w:themeColor="text1"/>
          </w:rPr>
          <w:alias w:val="Address"/>
          <w:tag w:val=""/>
          <w:id w:val="-593780209"/>
          <w:placeholder>
            <w:docPart w:val="8FEB71F8BF202B45947E830CC9BF43C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0156" w:rsidRPr="00DF2FC1">
            <w:rPr>
              <w:color w:val="000000" w:themeColor="text1"/>
            </w:rPr>
            <w:t>sangjlee@bu.edu</w:t>
          </w:r>
        </w:sdtContent>
      </w:sdt>
      <w:r w:rsidR="001E49BD" w:rsidRPr="00DF2FC1">
        <w:rPr>
          <w:color w:val="000000" w:themeColor="text1"/>
        </w:rPr>
        <w:t> | </w:t>
      </w:r>
      <w:sdt>
        <w:sdtPr>
          <w:rPr>
            <w:color w:val="000000" w:themeColor="text1"/>
          </w:rPr>
          <w:alias w:val="Email"/>
          <w:tag w:val=""/>
          <w:id w:val="-391963670"/>
          <w:placeholder>
            <w:docPart w:val="B19BC38A7C72DD428B0CC887C03D41F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5C9B" w:rsidRPr="00DF2FC1">
            <w:rPr>
              <w:color w:val="000000" w:themeColor="text1"/>
            </w:rPr>
            <w:t>linkedin.com/in/</w:t>
          </w:r>
          <w:proofErr w:type="spellStart"/>
          <w:r w:rsidR="00905C9B" w:rsidRPr="00DF2FC1">
            <w:rPr>
              <w:color w:val="000000" w:themeColor="text1"/>
            </w:rPr>
            <w:t>sangjoonsjlee</w:t>
          </w:r>
          <w:proofErr w:type="spellEnd"/>
          <w:r w:rsidR="00905C9B" w:rsidRPr="00DF2FC1">
            <w:rPr>
              <w:color w:val="000000" w:themeColor="text1"/>
            </w:rPr>
            <w:t xml:space="preserve"> | github.com/</w:t>
          </w:r>
          <w:proofErr w:type="spellStart"/>
          <w:r w:rsidR="00905C9B" w:rsidRPr="00DF2FC1">
            <w:rPr>
              <w:color w:val="000000" w:themeColor="text1"/>
            </w:rPr>
            <w:t>sangDev</w:t>
          </w:r>
          <w:proofErr w:type="spellEnd"/>
          <w:r w:rsidR="00905C9B" w:rsidRPr="00DF2FC1">
            <w:rPr>
              <w:color w:val="000000" w:themeColor="text1"/>
            </w:rPr>
            <w:t xml:space="preserve"> |</w:t>
          </w:r>
          <w:r w:rsidR="006B36EA" w:rsidRPr="00DF2FC1">
            <w:rPr>
              <w:color w:val="000000" w:themeColor="text1"/>
            </w:rPr>
            <w:t xml:space="preserve"> </w:t>
          </w:r>
          <w:r w:rsidR="00905C9B" w:rsidRPr="00DF2FC1">
            <w:rPr>
              <w:color w:val="000000" w:themeColor="text1"/>
            </w:rPr>
            <w:t>sjlee.ca</w:t>
          </w:r>
        </w:sdtContent>
      </w:sdt>
    </w:p>
    <w:p w14:paraId="52BEF323" w14:textId="77777777" w:rsidR="00F52223" w:rsidRPr="00DF2FC1" w:rsidRDefault="001E49BD" w:rsidP="00B900E8">
      <w:pPr>
        <w:pStyle w:val="SectionHeading"/>
        <w:spacing w:before="240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Education</w:t>
      </w:r>
    </w:p>
    <w:p w14:paraId="02825AC3" w14:textId="4CA49E2B" w:rsidR="00F52223" w:rsidRPr="00DF2FC1" w:rsidRDefault="00DB38A7" w:rsidP="0015043B">
      <w:pPr>
        <w:pStyle w:val="Subsection"/>
        <w:spacing w:before="120" w:after="60"/>
        <w:rPr>
          <w:rFonts w:ascii="Calibri" w:hAnsi="Calibri"/>
          <w:color w:val="000000" w:themeColor="text1"/>
          <w:sz w:val="20"/>
        </w:rPr>
      </w:pPr>
      <w:r w:rsidRPr="00DF2FC1">
        <w:rPr>
          <w:rFonts w:ascii="Calibri" w:hAnsi="Calibri"/>
          <w:color w:val="000000" w:themeColor="text1"/>
          <w:sz w:val="20"/>
        </w:rPr>
        <w:t>Master of SCIENCE</w:t>
      </w:r>
      <w:r w:rsidR="006D03B4" w:rsidRPr="00DF2FC1">
        <w:rPr>
          <w:rFonts w:ascii="Calibri" w:hAnsi="Calibri"/>
          <w:color w:val="000000" w:themeColor="text1"/>
          <w:sz w:val="20"/>
        </w:rPr>
        <w:t xml:space="preserve">, </w:t>
      </w:r>
      <w:r w:rsidRPr="00DF2FC1">
        <w:rPr>
          <w:rFonts w:ascii="Calibri" w:hAnsi="Calibri"/>
          <w:color w:val="000000" w:themeColor="text1"/>
          <w:sz w:val="20"/>
        </w:rPr>
        <w:t>Computer science |</w:t>
      </w:r>
      <w:r w:rsidR="001E49BD" w:rsidRPr="00DF2FC1">
        <w:rPr>
          <w:rFonts w:ascii="Calibri" w:hAnsi="Calibri"/>
          <w:color w:val="000000" w:themeColor="text1"/>
          <w:sz w:val="20"/>
        </w:rPr>
        <w:t> </w:t>
      </w:r>
      <w:r w:rsidRPr="00DF2FC1">
        <w:rPr>
          <w:rFonts w:ascii="Calibri" w:hAnsi="Calibri"/>
          <w:color w:val="000000" w:themeColor="text1"/>
          <w:sz w:val="20"/>
        </w:rPr>
        <w:t>Boston University</w:t>
      </w:r>
      <w:r w:rsidR="001E49BD" w:rsidRPr="00DF2FC1">
        <w:rPr>
          <w:rFonts w:ascii="Calibri" w:hAnsi="Calibri"/>
          <w:color w:val="000000" w:themeColor="text1"/>
          <w:sz w:val="20"/>
        </w:rPr>
        <w:t> | </w:t>
      </w:r>
      <w:r w:rsidR="0027037B" w:rsidRPr="00DF2FC1">
        <w:rPr>
          <w:rFonts w:ascii="Calibri" w:hAnsi="Calibri"/>
          <w:color w:val="000000" w:themeColor="text1"/>
          <w:sz w:val="20"/>
        </w:rPr>
        <w:t xml:space="preserve">SEPT </w:t>
      </w:r>
      <w:r w:rsidRPr="00DF2FC1">
        <w:rPr>
          <w:rFonts w:ascii="Calibri" w:hAnsi="Calibri"/>
          <w:color w:val="000000" w:themeColor="text1"/>
          <w:sz w:val="20"/>
        </w:rPr>
        <w:t xml:space="preserve">2015 </w:t>
      </w:r>
      <w:r w:rsidR="00D465C4" w:rsidRPr="00DF2FC1">
        <w:rPr>
          <w:rFonts w:ascii="Calibri" w:hAnsi="Calibri"/>
          <w:color w:val="000000" w:themeColor="text1"/>
          <w:sz w:val="20"/>
        </w:rPr>
        <w:t>–</w:t>
      </w:r>
      <w:r w:rsidR="00B92F50" w:rsidRPr="00DF2FC1">
        <w:rPr>
          <w:rFonts w:ascii="Calibri" w:hAnsi="Calibri"/>
          <w:color w:val="000000" w:themeColor="text1"/>
          <w:sz w:val="20"/>
        </w:rPr>
        <w:t xml:space="preserve"> </w:t>
      </w:r>
      <w:r w:rsidR="00A51199" w:rsidRPr="00DF2FC1">
        <w:rPr>
          <w:rFonts w:ascii="Calibri" w:hAnsi="Calibri"/>
          <w:color w:val="000000" w:themeColor="text1"/>
          <w:sz w:val="20"/>
        </w:rPr>
        <w:t>JAN</w:t>
      </w:r>
      <w:r w:rsidR="008C402E" w:rsidRPr="00DF2FC1">
        <w:rPr>
          <w:rFonts w:ascii="Calibri" w:hAnsi="Calibri"/>
          <w:color w:val="000000" w:themeColor="text1"/>
          <w:sz w:val="20"/>
        </w:rPr>
        <w:t xml:space="preserve"> </w:t>
      </w:r>
      <w:r w:rsidR="00B92F50" w:rsidRPr="00DF2FC1">
        <w:rPr>
          <w:rFonts w:ascii="Calibri" w:hAnsi="Calibri"/>
          <w:color w:val="000000" w:themeColor="text1"/>
          <w:sz w:val="20"/>
        </w:rPr>
        <w:t>201</w:t>
      </w:r>
      <w:r w:rsidR="00A51199" w:rsidRPr="00DF2FC1">
        <w:rPr>
          <w:rFonts w:ascii="Calibri" w:hAnsi="Calibri"/>
          <w:color w:val="000000" w:themeColor="text1"/>
          <w:sz w:val="20"/>
        </w:rPr>
        <w:t>7</w:t>
      </w:r>
    </w:p>
    <w:p w14:paraId="54561366" w14:textId="5E1F2BB6" w:rsidR="00F52223" w:rsidRPr="00DF2FC1" w:rsidRDefault="001E49BD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Related coursework:</w:t>
      </w:r>
      <w:r w:rsidR="00D542AE" w:rsidRPr="00DF2FC1">
        <w:rPr>
          <w:rFonts w:ascii="Calibri" w:hAnsi="Calibri"/>
          <w:color w:val="000000" w:themeColor="text1"/>
        </w:rPr>
        <w:t xml:space="preserve"> Artificial </w:t>
      </w:r>
      <w:r w:rsidR="00175FF6" w:rsidRPr="00DF2FC1">
        <w:rPr>
          <w:rFonts w:ascii="Calibri" w:hAnsi="Calibri"/>
          <w:color w:val="000000" w:themeColor="text1"/>
        </w:rPr>
        <w:t>Intelligence</w:t>
      </w:r>
      <w:r w:rsidR="00D542AE" w:rsidRPr="00DF2FC1">
        <w:rPr>
          <w:rFonts w:ascii="Calibri" w:hAnsi="Calibri"/>
          <w:color w:val="000000" w:themeColor="text1"/>
        </w:rPr>
        <w:t xml:space="preserve">, Image and Video Computing, </w:t>
      </w:r>
      <w:r w:rsidR="008045AB" w:rsidRPr="00DF2FC1">
        <w:rPr>
          <w:rFonts w:ascii="Calibri" w:hAnsi="Calibri"/>
          <w:color w:val="000000" w:themeColor="text1"/>
        </w:rPr>
        <w:t>Distributed Systems,</w:t>
      </w:r>
      <w:r w:rsidR="00D542AE" w:rsidRPr="00DF2FC1">
        <w:rPr>
          <w:rFonts w:ascii="Calibri" w:hAnsi="Calibri"/>
          <w:color w:val="000000" w:themeColor="text1"/>
        </w:rPr>
        <w:t xml:space="preserve"> Database</w:t>
      </w:r>
      <w:r w:rsidR="008045AB" w:rsidRPr="00DF2FC1">
        <w:rPr>
          <w:rFonts w:ascii="Calibri" w:hAnsi="Calibri"/>
          <w:color w:val="000000" w:themeColor="text1"/>
        </w:rPr>
        <w:t>s, Algorithms</w:t>
      </w:r>
    </w:p>
    <w:sdt>
      <w:sdtPr>
        <w:rPr>
          <w:rFonts w:ascii="Calibri" w:hAnsi="Calibri"/>
          <w:b w:val="0"/>
          <w:bCs w:val="0"/>
          <w:caps w:val="0"/>
          <w:color w:val="000000" w:themeColor="text1"/>
          <w:sz w:val="20"/>
        </w:rPr>
        <w:id w:val="-1106653387"/>
        <w15:repeatingSection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000000" w:themeColor="text1"/>
              <w:sz w:val="20"/>
            </w:rPr>
            <w:id w:val="-514004892"/>
            <w15:repeatingSectionItem/>
          </w:sdtPr>
          <w:sdtEndPr>
            <w:rPr>
              <w:sz w:val="18"/>
            </w:rPr>
          </w:sdtEndPr>
          <w:sdtContent>
            <w:p w14:paraId="591BDDA7" w14:textId="732F336A" w:rsidR="00C11DC3" w:rsidRPr="00DF2FC1" w:rsidRDefault="006D03B4" w:rsidP="004E3787">
              <w:pPr>
                <w:pStyle w:val="Subsection"/>
                <w:spacing w:before="200" w:after="60"/>
                <w:rPr>
                  <w:rFonts w:ascii="Calibri" w:hAnsi="Calibri"/>
                  <w:color w:val="000000" w:themeColor="text1"/>
                  <w:sz w:val="20"/>
                </w:rPr>
              </w:pPr>
              <w:r w:rsidRPr="00DF2FC1">
                <w:rPr>
                  <w:rFonts w:ascii="Calibri" w:hAnsi="Calibri"/>
                  <w:color w:val="000000" w:themeColor="text1"/>
                  <w:sz w:val="20"/>
                </w:rPr>
                <w:t>Bachelor of Applied Science, Computer Engineering</w:t>
              </w:r>
              <w:r w:rsidR="001E49BD" w:rsidRPr="00DF2FC1">
                <w:rPr>
                  <w:rFonts w:ascii="Calibri" w:hAnsi="Calibri"/>
                  <w:color w:val="000000" w:themeColor="text1"/>
                  <w:sz w:val="20"/>
                </w:rPr>
                <w:t> | </w:t>
              </w:r>
              <w:r w:rsidR="00433568" w:rsidRPr="00DF2FC1">
                <w:rPr>
                  <w:rFonts w:ascii="Calibri" w:hAnsi="Calibri"/>
                  <w:color w:val="000000" w:themeColor="text1"/>
                  <w:sz w:val="20"/>
                </w:rPr>
                <w:t>University of Toronto</w:t>
              </w:r>
              <w:r w:rsidR="001E49BD" w:rsidRPr="00DF2FC1">
                <w:rPr>
                  <w:rFonts w:ascii="Calibri" w:hAnsi="Calibri"/>
                  <w:color w:val="000000" w:themeColor="text1"/>
                  <w:sz w:val="20"/>
                </w:rPr>
                <w:t> | </w:t>
              </w:r>
              <w:r w:rsidR="0027037B" w:rsidRPr="00DF2FC1">
                <w:rPr>
                  <w:rFonts w:ascii="Calibri" w:hAnsi="Calibri"/>
                  <w:color w:val="000000" w:themeColor="text1"/>
                  <w:sz w:val="20"/>
                </w:rPr>
                <w:t xml:space="preserve">SEPT </w:t>
              </w:r>
              <w:r w:rsidR="007B01B5" w:rsidRPr="00DF2FC1">
                <w:rPr>
                  <w:rFonts w:ascii="Calibri" w:hAnsi="Calibri"/>
                  <w:color w:val="000000" w:themeColor="text1"/>
                  <w:sz w:val="20"/>
                </w:rPr>
                <w:t xml:space="preserve">2000 – </w:t>
              </w:r>
              <w:r w:rsidR="0027037B" w:rsidRPr="00DF2FC1">
                <w:rPr>
                  <w:rFonts w:ascii="Calibri" w:hAnsi="Calibri"/>
                  <w:color w:val="000000" w:themeColor="text1"/>
                  <w:sz w:val="20"/>
                </w:rPr>
                <w:t xml:space="preserve">MAY </w:t>
              </w:r>
              <w:r w:rsidR="00433568" w:rsidRPr="00DF2FC1">
                <w:rPr>
                  <w:rFonts w:ascii="Calibri" w:hAnsi="Calibri"/>
                  <w:color w:val="000000" w:themeColor="text1"/>
                  <w:sz w:val="20"/>
                </w:rPr>
                <w:t>2005</w:t>
              </w:r>
            </w:p>
            <w:p w14:paraId="7E15E141" w14:textId="45F62BD4" w:rsidR="00F52223" w:rsidRPr="00DF2FC1" w:rsidRDefault="00C11DC3" w:rsidP="002D2B37">
              <w:pPr>
                <w:pStyle w:val="ListBullet"/>
                <w:rPr>
                  <w:rFonts w:ascii="Calibri" w:hAnsi="Calibri"/>
                  <w:color w:val="000000" w:themeColor="text1"/>
                </w:rPr>
              </w:pPr>
              <w:r w:rsidRPr="00DF2FC1">
                <w:rPr>
                  <w:rFonts w:ascii="Calibri" w:hAnsi="Calibri"/>
                  <w:color w:val="000000" w:themeColor="text1"/>
                </w:rPr>
                <w:t xml:space="preserve">Related coursework: </w:t>
              </w:r>
              <w:r w:rsidR="00163E86" w:rsidRPr="00DF2FC1">
                <w:rPr>
                  <w:rFonts w:ascii="Calibri" w:hAnsi="Calibri"/>
                  <w:color w:val="000000" w:themeColor="text1"/>
                </w:rPr>
                <w:t>Software Engine</w:t>
              </w:r>
              <w:r w:rsidR="005D66AD" w:rsidRPr="00DF2FC1">
                <w:rPr>
                  <w:rFonts w:ascii="Calibri" w:hAnsi="Calibri"/>
                  <w:color w:val="000000" w:themeColor="text1"/>
                  <w:lang w:eastAsia="ko-KR"/>
                </w:rPr>
                <w:t>e</w:t>
              </w:r>
              <w:r w:rsidR="00163E86" w:rsidRPr="00DF2FC1">
                <w:rPr>
                  <w:rFonts w:ascii="Calibri" w:hAnsi="Calibri"/>
                  <w:color w:val="000000" w:themeColor="text1"/>
                </w:rPr>
                <w:t>ring</w:t>
              </w:r>
              <w:r w:rsidRPr="00DF2FC1">
                <w:rPr>
                  <w:rFonts w:ascii="Calibri" w:hAnsi="Calibri"/>
                  <w:color w:val="000000" w:themeColor="text1"/>
                </w:rPr>
                <w:t xml:space="preserve">, </w:t>
              </w:r>
              <w:r w:rsidR="00163E86" w:rsidRPr="00DF2FC1">
                <w:rPr>
                  <w:rFonts w:ascii="Calibri" w:hAnsi="Calibri"/>
                  <w:color w:val="000000" w:themeColor="text1"/>
                </w:rPr>
                <w:t>Operating</w:t>
              </w:r>
              <w:r w:rsidRPr="00DF2FC1">
                <w:rPr>
                  <w:rFonts w:ascii="Calibri" w:hAnsi="Calibri"/>
                  <w:color w:val="000000" w:themeColor="text1"/>
                </w:rPr>
                <w:t xml:space="preserve"> Systems, </w:t>
              </w:r>
              <w:r w:rsidR="00163E86" w:rsidRPr="00DF2FC1">
                <w:rPr>
                  <w:rFonts w:ascii="Calibri" w:hAnsi="Calibri"/>
                  <w:color w:val="000000" w:themeColor="text1"/>
                </w:rPr>
                <w:t>Computer Architecture</w:t>
              </w:r>
              <w:r w:rsidR="007B01B5" w:rsidRPr="00DF2FC1">
                <w:rPr>
                  <w:rFonts w:ascii="Calibri" w:hAnsi="Calibri"/>
                  <w:color w:val="000000" w:themeColor="text1"/>
                </w:rPr>
                <w:t>, Digital Signal Processing</w:t>
              </w:r>
              <w:r w:rsidRPr="00DF2FC1">
                <w:rPr>
                  <w:rFonts w:ascii="Calibri" w:hAnsi="Calibri"/>
                  <w:color w:val="000000" w:themeColor="text1"/>
                </w:rPr>
                <w:t xml:space="preserve"> </w:t>
              </w:r>
            </w:p>
          </w:sdtContent>
        </w:sdt>
      </w:sdtContent>
    </w:sdt>
    <w:p w14:paraId="6AB70D1C" w14:textId="54B39E3C" w:rsidR="00F52223" w:rsidRPr="00DF2FC1" w:rsidRDefault="00503FEF" w:rsidP="00D90779">
      <w:pPr>
        <w:pStyle w:val="SectionHeading"/>
        <w:spacing w:before="240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Work</w:t>
      </w:r>
      <w:r w:rsidR="00B80B2F" w:rsidRPr="00DF2FC1">
        <w:rPr>
          <w:rFonts w:ascii="Calibri" w:hAnsi="Calibri"/>
          <w:color w:val="000000" w:themeColor="text1"/>
        </w:rPr>
        <w:t xml:space="preserve"> </w:t>
      </w:r>
      <w:r w:rsidR="001E49BD" w:rsidRPr="00DF2FC1">
        <w:rPr>
          <w:rFonts w:ascii="Calibri" w:hAnsi="Calibri"/>
          <w:color w:val="000000" w:themeColor="text1"/>
        </w:rPr>
        <w:t>Experience</w:t>
      </w:r>
    </w:p>
    <w:p w14:paraId="2E3ECC88" w14:textId="0535423E" w:rsidR="00AB0B2F" w:rsidRPr="00DF2FC1" w:rsidRDefault="00AB0B2F" w:rsidP="00BB2338">
      <w:pPr>
        <w:pStyle w:val="Subsection"/>
        <w:spacing w:before="120" w:after="60"/>
        <w:rPr>
          <w:rFonts w:ascii="Calibri" w:hAnsi="Calibri"/>
          <w:color w:val="000000" w:themeColor="text1"/>
          <w:sz w:val="20"/>
        </w:rPr>
      </w:pPr>
      <w:r w:rsidRPr="00DF2FC1">
        <w:rPr>
          <w:rFonts w:ascii="Calibri" w:hAnsi="Calibri"/>
          <w:color w:val="000000" w:themeColor="text1"/>
          <w:sz w:val="20"/>
        </w:rPr>
        <w:t>SOFTWARE ENGIneEER</w:t>
      </w:r>
      <w:r w:rsidR="008F7212" w:rsidRPr="00DF2FC1">
        <w:rPr>
          <w:rFonts w:ascii="Calibri" w:hAnsi="Calibri"/>
          <w:color w:val="000000" w:themeColor="text1"/>
          <w:sz w:val="20"/>
        </w:rPr>
        <w:t xml:space="preserve"> (INTER</w:t>
      </w:r>
      <w:r w:rsidR="00EA7F9C" w:rsidRPr="00DF2FC1">
        <w:rPr>
          <w:rFonts w:ascii="Calibri" w:hAnsi="Calibri"/>
          <w:color w:val="000000" w:themeColor="text1"/>
          <w:sz w:val="20"/>
        </w:rPr>
        <w:t>N</w:t>
      </w:r>
      <w:r w:rsidR="008F7212" w:rsidRPr="00DF2FC1">
        <w:rPr>
          <w:rFonts w:ascii="Calibri" w:hAnsi="Calibri"/>
          <w:color w:val="000000" w:themeColor="text1"/>
          <w:sz w:val="20"/>
        </w:rPr>
        <w:t>)</w:t>
      </w:r>
      <w:r w:rsidRPr="00DF2FC1">
        <w:rPr>
          <w:rFonts w:ascii="Calibri" w:hAnsi="Calibri"/>
          <w:color w:val="000000" w:themeColor="text1"/>
          <w:sz w:val="20"/>
        </w:rPr>
        <w:t xml:space="preserve">| Philips Research North America| Jun 2016 – </w:t>
      </w:r>
      <w:r w:rsidR="0027037B" w:rsidRPr="00DF2FC1">
        <w:rPr>
          <w:rFonts w:ascii="Calibri" w:hAnsi="Calibri"/>
          <w:color w:val="000000" w:themeColor="text1"/>
          <w:sz w:val="20"/>
        </w:rPr>
        <w:t>DEC</w:t>
      </w:r>
      <w:r w:rsidR="00BB04F3" w:rsidRPr="00DF2FC1">
        <w:rPr>
          <w:rFonts w:ascii="Calibri" w:hAnsi="Calibri"/>
          <w:color w:val="000000" w:themeColor="text1"/>
          <w:sz w:val="20"/>
        </w:rPr>
        <w:t xml:space="preserve"> 2016</w:t>
      </w:r>
    </w:p>
    <w:p w14:paraId="2C6EB5BD" w14:textId="3FDEE274" w:rsidR="00AB0B2F" w:rsidRPr="00DF2FC1" w:rsidRDefault="00E157B2" w:rsidP="00AB0B2F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Led</w:t>
      </w:r>
      <w:r w:rsidR="00A85272" w:rsidRPr="00DF2FC1">
        <w:rPr>
          <w:rFonts w:ascii="Calibri" w:hAnsi="Calibri"/>
          <w:color w:val="000000" w:themeColor="text1"/>
        </w:rPr>
        <w:t xml:space="preserve"> r</w:t>
      </w:r>
      <w:r w:rsidR="00BA68BF" w:rsidRPr="00DF2FC1">
        <w:rPr>
          <w:rFonts w:ascii="Calibri" w:hAnsi="Calibri"/>
          <w:color w:val="000000" w:themeColor="text1"/>
        </w:rPr>
        <w:t xml:space="preserve">esearch and development of </w:t>
      </w:r>
      <w:r w:rsidRPr="00DF2FC1">
        <w:rPr>
          <w:rFonts w:ascii="Calibri" w:hAnsi="Calibri"/>
          <w:color w:val="000000" w:themeColor="text1"/>
        </w:rPr>
        <w:t xml:space="preserve">a </w:t>
      </w:r>
      <w:r w:rsidR="00F62980" w:rsidRPr="00DF2FC1">
        <w:rPr>
          <w:rFonts w:ascii="Calibri" w:hAnsi="Calibri"/>
          <w:color w:val="000000" w:themeColor="text1"/>
        </w:rPr>
        <w:t xml:space="preserve">prototype </w:t>
      </w:r>
      <w:r w:rsidR="00BA68BF" w:rsidRPr="00DF2FC1">
        <w:rPr>
          <w:rFonts w:ascii="Calibri" w:hAnsi="Calibri"/>
          <w:color w:val="000000" w:themeColor="text1"/>
        </w:rPr>
        <w:t xml:space="preserve">augmented reality </w:t>
      </w:r>
      <w:r w:rsidR="00F62980" w:rsidRPr="00DF2FC1">
        <w:rPr>
          <w:rFonts w:ascii="Calibri" w:hAnsi="Calibri"/>
          <w:color w:val="000000" w:themeColor="text1"/>
        </w:rPr>
        <w:t>software for integration with Philips Lighting technology.</w:t>
      </w:r>
    </w:p>
    <w:p w14:paraId="64A252C1" w14:textId="424DB56B" w:rsidR="00E157B2" w:rsidRPr="00DF2FC1" w:rsidRDefault="00E157B2" w:rsidP="00AB0B2F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Led investigation of integrating Facebook </w:t>
      </w:r>
      <w:proofErr w:type="spellStart"/>
      <w:r w:rsidRPr="00DF2FC1">
        <w:rPr>
          <w:rFonts w:ascii="Calibri" w:hAnsi="Calibri"/>
          <w:color w:val="000000" w:themeColor="text1"/>
        </w:rPr>
        <w:t>PrestoDB</w:t>
      </w:r>
      <w:proofErr w:type="spellEnd"/>
      <w:r w:rsidRPr="00DF2FC1">
        <w:rPr>
          <w:rFonts w:ascii="Calibri" w:hAnsi="Calibri"/>
          <w:color w:val="000000" w:themeColor="text1"/>
        </w:rPr>
        <w:t xml:space="preserve"> with MySQL, Hadoop Hive, MongoDB, Postgres and Cassandra.</w:t>
      </w:r>
    </w:p>
    <w:p w14:paraId="6C9EA368" w14:textId="5EB7EC92" w:rsidR="00AB0B2F" w:rsidRPr="00DF2FC1" w:rsidRDefault="00AB0B2F" w:rsidP="00AB0B2F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Languages: C++</w:t>
      </w:r>
      <w:r w:rsidR="00BA68BF" w:rsidRPr="00DF2FC1">
        <w:rPr>
          <w:rFonts w:ascii="Calibri" w:hAnsi="Calibri"/>
          <w:color w:val="000000" w:themeColor="text1"/>
        </w:rPr>
        <w:t>, Objective-C</w:t>
      </w:r>
      <w:r w:rsidR="00ED3F91" w:rsidRPr="00DF2FC1">
        <w:rPr>
          <w:rFonts w:ascii="Calibri" w:hAnsi="Calibri"/>
          <w:color w:val="000000" w:themeColor="text1"/>
        </w:rPr>
        <w:t>, C#</w:t>
      </w:r>
    </w:p>
    <w:p w14:paraId="7C087C8A" w14:textId="53458BD3" w:rsidR="00AB0B2F" w:rsidRPr="00DF2FC1" w:rsidRDefault="00AB0B2F" w:rsidP="00262DAD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Tools: </w:t>
      </w:r>
      <w:r w:rsidR="00AF10A6" w:rsidRPr="00DF2FC1">
        <w:rPr>
          <w:rFonts w:ascii="Calibri" w:hAnsi="Calibri"/>
          <w:color w:val="000000" w:themeColor="text1"/>
        </w:rPr>
        <w:t>iOS</w:t>
      </w:r>
      <w:r w:rsidR="0054571C" w:rsidRPr="00DF2FC1">
        <w:rPr>
          <w:rFonts w:ascii="Calibri" w:hAnsi="Calibri"/>
          <w:color w:val="000000" w:themeColor="text1"/>
        </w:rPr>
        <w:t>,</w:t>
      </w:r>
      <w:r w:rsidR="008646DF" w:rsidRPr="00DF2FC1">
        <w:rPr>
          <w:rFonts w:ascii="Calibri" w:hAnsi="Calibri"/>
          <w:color w:val="000000" w:themeColor="text1"/>
        </w:rPr>
        <w:t xml:space="preserve"> </w:t>
      </w:r>
      <w:proofErr w:type="spellStart"/>
      <w:r w:rsidR="008646DF" w:rsidRPr="00DF2FC1">
        <w:rPr>
          <w:rFonts w:ascii="Calibri" w:hAnsi="Calibri"/>
          <w:color w:val="000000" w:themeColor="text1"/>
        </w:rPr>
        <w:t>Xcode</w:t>
      </w:r>
      <w:proofErr w:type="spellEnd"/>
      <w:r w:rsidR="00AF10A6" w:rsidRPr="00DF2FC1">
        <w:rPr>
          <w:rFonts w:ascii="Calibri" w:hAnsi="Calibri"/>
          <w:color w:val="000000" w:themeColor="text1"/>
        </w:rPr>
        <w:t xml:space="preserve">, </w:t>
      </w:r>
      <w:proofErr w:type="spellStart"/>
      <w:r w:rsidR="00AF10A6" w:rsidRPr="00DF2FC1">
        <w:rPr>
          <w:rFonts w:ascii="Calibri" w:hAnsi="Calibri"/>
          <w:color w:val="000000" w:themeColor="text1"/>
        </w:rPr>
        <w:t>OpenCV</w:t>
      </w:r>
      <w:proofErr w:type="spellEnd"/>
      <w:r w:rsidR="00BA68BF" w:rsidRPr="00DF2FC1">
        <w:rPr>
          <w:rFonts w:ascii="Calibri" w:hAnsi="Calibri"/>
          <w:color w:val="000000" w:themeColor="text1"/>
        </w:rPr>
        <w:t xml:space="preserve">, Unity3D, </w:t>
      </w:r>
      <w:proofErr w:type="spellStart"/>
      <w:r w:rsidR="00BA68BF" w:rsidRPr="00DF2FC1">
        <w:rPr>
          <w:rFonts w:ascii="Calibri" w:hAnsi="Calibri"/>
          <w:color w:val="000000" w:themeColor="text1"/>
        </w:rPr>
        <w:t>Vuforia</w:t>
      </w:r>
      <w:proofErr w:type="spellEnd"/>
      <w:r w:rsidR="00BA68BF" w:rsidRPr="00DF2FC1">
        <w:rPr>
          <w:rFonts w:ascii="Calibri" w:hAnsi="Calibri"/>
          <w:color w:val="000000" w:themeColor="text1"/>
        </w:rPr>
        <w:t xml:space="preserve"> SDK</w:t>
      </w:r>
      <w:r w:rsidR="001937BC" w:rsidRPr="00DF2FC1">
        <w:rPr>
          <w:rFonts w:ascii="Calibri" w:hAnsi="Calibri"/>
          <w:color w:val="000000" w:themeColor="text1"/>
        </w:rPr>
        <w:t xml:space="preserve">, </w:t>
      </w:r>
      <w:r w:rsidR="00B935BA" w:rsidRPr="00DF2FC1">
        <w:rPr>
          <w:rFonts w:ascii="Calibri" w:hAnsi="Calibri"/>
          <w:color w:val="000000" w:themeColor="text1"/>
        </w:rPr>
        <w:t>AWS</w:t>
      </w:r>
      <w:r w:rsidR="005E02BC" w:rsidRPr="00DF2FC1">
        <w:rPr>
          <w:rFonts w:ascii="Calibri" w:hAnsi="Calibri"/>
          <w:color w:val="000000" w:themeColor="text1"/>
        </w:rPr>
        <w:t xml:space="preserve">, </w:t>
      </w:r>
      <w:proofErr w:type="spellStart"/>
      <w:r w:rsidR="005E02BC" w:rsidRPr="00DF2FC1">
        <w:rPr>
          <w:rFonts w:ascii="Calibri" w:hAnsi="Calibri"/>
          <w:color w:val="000000" w:themeColor="text1"/>
        </w:rPr>
        <w:t>Presto</w:t>
      </w:r>
      <w:r w:rsidR="0045223E" w:rsidRPr="00DF2FC1">
        <w:rPr>
          <w:rFonts w:ascii="Calibri" w:hAnsi="Calibri"/>
          <w:color w:val="000000" w:themeColor="text1"/>
        </w:rPr>
        <w:t>DB</w:t>
      </w:r>
      <w:proofErr w:type="spellEnd"/>
      <w:r w:rsidR="00E07F83" w:rsidRPr="00DF2FC1">
        <w:rPr>
          <w:rFonts w:ascii="Calibri" w:hAnsi="Calibri"/>
          <w:color w:val="000000" w:themeColor="text1"/>
        </w:rPr>
        <w:t xml:space="preserve">, </w:t>
      </w:r>
      <w:proofErr w:type="spellStart"/>
      <w:r w:rsidR="00E07F83" w:rsidRPr="00DF2FC1">
        <w:rPr>
          <w:rFonts w:ascii="Calibri" w:hAnsi="Calibri"/>
          <w:color w:val="000000" w:themeColor="text1"/>
        </w:rPr>
        <w:t>Estimote</w:t>
      </w:r>
      <w:proofErr w:type="spellEnd"/>
      <w:r w:rsidR="00E07F83" w:rsidRPr="00DF2FC1">
        <w:rPr>
          <w:rFonts w:ascii="Calibri" w:hAnsi="Calibri"/>
          <w:color w:val="000000" w:themeColor="text1"/>
        </w:rPr>
        <w:t xml:space="preserve"> Bluetooth(BLE)</w:t>
      </w:r>
    </w:p>
    <w:p w14:paraId="43A966AC" w14:textId="3CAFD273" w:rsidR="009A5038" w:rsidRPr="00DF2FC1" w:rsidRDefault="00814498" w:rsidP="00BB2338">
      <w:pPr>
        <w:pStyle w:val="Subsection"/>
        <w:spacing w:before="240" w:after="60"/>
        <w:rPr>
          <w:rFonts w:ascii="Calibri" w:hAnsi="Calibri"/>
          <w:color w:val="000000" w:themeColor="text1"/>
          <w:sz w:val="20"/>
        </w:rPr>
      </w:pPr>
      <w:r w:rsidRPr="00DF2FC1">
        <w:rPr>
          <w:rFonts w:ascii="Calibri" w:hAnsi="Calibri"/>
          <w:color w:val="000000" w:themeColor="text1"/>
          <w:sz w:val="20"/>
        </w:rPr>
        <w:t>Senior Applications Engineer</w:t>
      </w:r>
      <w:r w:rsidR="001E49BD" w:rsidRPr="00DF2FC1">
        <w:rPr>
          <w:rFonts w:ascii="Calibri" w:hAnsi="Calibri"/>
          <w:color w:val="000000" w:themeColor="text1"/>
          <w:sz w:val="20"/>
        </w:rPr>
        <w:t> | </w:t>
      </w:r>
      <w:r w:rsidRPr="00DF2FC1">
        <w:rPr>
          <w:rFonts w:ascii="Calibri" w:hAnsi="Calibri"/>
          <w:color w:val="000000" w:themeColor="text1"/>
          <w:sz w:val="20"/>
        </w:rPr>
        <w:t>Mathworks</w:t>
      </w:r>
      <w:r w:rsidR="001E49BD" w:rsidRPr="00DF2FC1">
        <w:rPr>
          <w:rFonts w:ascii="Calibri" w:hAnsi="Calibri"/>
          <w:color w:val="000000" w:themeColor="text1"/>
          <w:sz w:val="20"/>
        </w:rPr>
        <w:t> | </w:t>
      </w:r>
      <w:r w:rsidRPr="00DF2FC1">
        <w:rPr>
          <w:rFonts w:ascii="Calibri" w:hAnsi="Calibri"/>
          <w:color w:val="000000" w:themeColor="text1"/>
          <w:sz w:val="20"/>
        </w:rPr>
        <w:t>Feb 2012 – Jan 2015</w:t>
      </w:r>
    </w:p>
    <w:p w14:paraId="021D29BC" w14:textId="7C72B40A" w:rsidR="00066387" w:rsidRPr="00DF2FC1" w:rsidRDefault="00A75333" w:rsidP="009A5038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Technical focal point for </w:t>
      </w:r>
      <w:r w:rsidR="004C49D3" w:rsidRPr="00DF2FC1">
        <w:rPr>
          <w:rFonts w:ascii="Calibri" w:hAnsi="Calibri"/>
          <w:color w:val="000000" w:themeColor="text1"/>
        </w:rPr>
        <w:t xml:space="preserve">major </w:t>
      </w:r>
      <w:r w:rsidRPr="00DF2FC1">
        <w:rPr>
          <w:rFonts w:ascii="Calibri" w:hAnsi="Calibri"/>
          <w:color w:val="000000" w:themeColor="text1"/>
        </w:rPr>
        <w:t>customers as a</w:t>
      </w:r>
      <w:r w:rsidR="00524997" w:rsidRPr="00DF2FC1">
        <w:rPr>
          <w:rFonts w:ascii="Calibri" w:hAnsi="Calibri"/>
          <w:color w:val="000000" w:themeColor="text1"/>
        </w:rPr>
        <w:t>n</w:t>
      </w:r>
      <w:r w:rsidRPr="00DF2FC1">
        <w:rPr>
          <w:rFonts w:ascii="Calibri" w:hAnsi="Calibri"/>
          <w:color w:val="000000" w:themeColor="text1"/>
        </w:rPr>
        <w:t xml:space="preserve"> expert in </w:t>
      </w:r>
      <w:r w:rsidR="009A5038" w:rsidRPr="00DF2FC1">
        <w:rPr>
          <w:rFonts w:ascii="Calibri" w:hAnsi="Calibri"/>
          <w:color w:val="000000" w:themeColor="text1"/>
        </w:rPr>
        <w:t>Model-Based Design</w:t>
      </w:r>
      <w:r w:rsidR="007B01B5" w:rsidRPr="00DF2FC1">
        <w:rPr>
          <w:rFonts w:ascii="Calibri" w:hAnsi="Calibri"/>
          <w:color w:val="000000" w:themeColor="text1"/>
        </w:rPr>
        <w:t xml:space="preserve"> development</w:t>
      </w:r>
      <w:r w:rsidR="00066387" w:rsidRPr="00DF2FC1">
        <w:rPr>
          <w:rFonts w:ascii="Calibri" w:hAnsi="Calibri"/>
          <w:color w:val="000000" w:themeColor="text1"/>
        </w:rPr>
        <w:t xml:space="preserve"> using MATLAB &amp; Simulink</w:t>
      </w:r>
      <w:r w:rsidR="007B01B5" w:rsidRPr="00DF2FC1">
        <w:rPr>
          <w:rFonts w:ascii="Calibri" w:hAnsi="Calibri"/>
          <w:color w:val="000000" w:themeColor="text1"/>
        </w:rPr>
        <w:t xml:space="preserve"> products</w:t>
      </w:r>
      <w:r w:rsidR="0066735C" w:rsidRPr="00DF2FC1">
        <w:rPr>
          <w:rFonts w:ascii="Calibri" w:hAnsi="Calibri"/>
          <w:color w:val="000000" w:themeColor="text1"/>
        </w:rPr>
        <w:t>, such as control system development</w:t>
      </w:r>
      <w:r w:rsidR="007B01B5" w:rsidRPr="00DF2FC1">
        <w:rPr>
          <w:rFonts w:ascii="Calibri" w:hAnsi="Calibri"/>
          <w:color w:val="000000" w:themeColor="text1"/>
        </w:rPr>
        <w:t>, physical model</w:t>
      </w:r>
      <w:r w:rsidR="00DB62B0" w:rsidRPr="00DF2FC1">
        <w:rPr>
          <w:rFonts w:ascii="Calibri" w:hAnsi="Calibri"/>
          <w:color w:val="000000" w:themeColor="text1"/>
        </w:rPr>
        <w:t>l</w:t>
      </w:r>
      <w:r w:rsidR="007B01B5" w:rsidRPr="00DF2FC1">
        <w:rPr>
          <w:rFonts w:ascii="Calibri" w:hAnsi="Calibri"/>
          <w:color w:val="000000" w:themeColor="text1"/>
        </w:rPr>
        <w:t>ing</w:t>
      </w:r>
      <w:r w:rsidR="0066735C" w:rsidRPr="00DF2FC1">
        <w:rPr>
          <w:rFonts w:ascii="Calibri" w:hAnsi="Calibri"/>
          <w:color w:val="000000" w:themeColor="text1"/>
        </w:rPr>
        <w:t xml:space="preserve">, </w:t>
      </w:r>
      <w:r w:rsidR="007B01B5" w:rsidRPr="00DF2FC1">
        <w:rPr>
          <w:rFonts w:ascii="Calibri" w:hAnsi="Calibri"/>
          <w:color w:val="000000" w:themeColor="text1"/>
        </w:rPr>
        <w:t xml:space="preserve">and </w:t>
      </w:r>
      <w:r w:rsidR="0066735C" w:rsidRPr="00DF2FC1">
        <w:rPr>
          <w:rFonts w:ascii="Calibri" w:hAnsi="Calibri"/>
          <w:color w:val="000000" w:themeColor="text1"/>
        </w:rPr>
        <w:t xml:space="preserve">code-generation for embedded systems. </w:t>
      </w:r>
    </w:p>
    <w:p w14:paraId="54D4B8F6" w14:textId="53806315" w:rsidR="009A5038" w:rsidRPr="00DF2FC1" w:rsidRDefault="00066387" w:rsidP="009A5038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Responsible for debugging, </w:t>
      </w:r>
      <w:r w:rsidR="009A5038" w:rsidRPr="00DF2FC1">
        <w:rPr>
          <w:rFonts w:ascii="Calibri" w:hAnsi="Calibri"/>
          <w:color w:val="000000" w:themeColor="text1"/>
        </w:rPr>
        <w:t xml:space="preserve">investigating and resolving technical issues from major customers in Aerospace, Automotive, Medical, </w:t>
      </w:r>
      <w:r w:rsidR="00524997" w:rsidRPr="00DF2FC1">
        <w:rPr>
          <w:rFonts w:ascii="Calibri" w:hAnsi="Calibri"/>
          <w:color w:val="000000" w:themeColor="text1"/>
        </w:rPr>
        <w:t>Energy, and Controls industries –</w:t>
      </w:r>
      <w:r w:rsidR="007B01B5" w:rsidRPr="00DF2FC1">
        <w:rPr>
          <w:rFonts w:ascii="Calibri" w:hAnsi="Calibri"/>
          <w:color w:val="000000" w:themeColor="text1"/>
        </w:rPr>
        <w:t xml:space="preserve"> who are</w:t>
      </w:r>
      <w:r w:rsidR="00524997" w:rsidRPr="00DF2FC1">
        <w:rPr>
          <w:rFonts w:ascii="Calibri" w:hAnsi="Calibri"/>
          <w:color w:val="000000" w:themeColor="text1"/>
        </w:rPr>
        <w:t xml:space="preserve"> using </w:t>
      </w:r>
      <w:proofErr w:type="spellStart"/>
      <w:r w:rsidR="00BA3637" w:rsidRPr="00DF2FC1">
        <w:rPr>
          <w:rFonts w:ascii="Calibri" w:hAnsi="Calibri"/>
          <w:color w:val="000000" w:themeColor="text1"/>
        </w:rPr>
        <w:t>Math</w:t>
      </w:r>
      <w:r w:rsidR="00B55183" w:rsidRPr="00DF2FC1">
        <w:rPr>
          <w:rFonts w:ascii="Calibri" w:hAnsi="Calibri"/>
          <w:color w:val="000000" w:themeColor="text1"/>
        </w:rPr>
        <w:t>w</w:t>
      </w:r>
      <w:r w:rsidR="00BA3637" w:rsidRPr="00DF2FC1">
        <w:rPr>
          <w:rFonts w:ascii="Calibri" w:hAnsi="Calibri"/>
          <w:color w:val="000000" w:themeColor="text1"/>
        </w:rPr>
        <w:t>orks</w:t>
      </w:r>
      <w:proofErr w:type="spellEnd"/>
      <w:r w:rsidR="00BA3637" w:rsidRPr="00DF2FC1">
        <w:rPr>
          <w:rFonts w:ascii="Calibri" w:hAnsi="Calibri"/>
          <w:color w:val="000000" w:themeColor="text1"/>
        </w:rPr>
        <w:t xml:space="preserve"> </w:t>
      </w:r>
      <w:r w:rsidR="00524997" w:rsidRPr="00DF2FC1">
        <w:rPr>
          <w:rFonts w:ascii="Calibri" w:hAnsi="Calibri"/>
          <w:color w:val="000000" w:themeColor="text1"/>
        </w:rPr>
        <w:t xml:space="preserve">products to develop </w:t>
      </w:r>
      <w:r w:rsidR="00BA3637" w:rsidRPr="00DF2FC1">
        <w:rPr>
          <w:rFonts w:ascii="Calibri" w:hAnsi="Calibri"/>
          <w:color w:val="000000" w:themeColor="text1"/>
        </w:rPr>
        <w:t xml:space="preserve">advanced </w:t>
      </w:r>
      <w:r w:rsidR="009D7EAA" w:rsidRPr="00DF2FC1">
        <w:rPr>
          <w:rFonts w:ascii="Calibri" w:hAnsi="Calibri"/>
          <w:color w:val="000000" w:themeColor="text1"/>
        </w:rPr>
        <w:t xml:space="preserve">control &amp; </w:t>
      </w:r>
      <w:r w:rsidR="00524997" w:rsidRPr="00DF2FC1">
        <w:rPr>
          <w:rFonts w:ascii="Calibri" w:hAnsi="Calibri"/>
          <w:color w:val="000000" w:themeColor="text1"/>
        </w:rPr>
        <w:t>systems</w:t>
      </w:r>
      <w:r w:rsidR="007B01B5" w:rsidRPr="00DF2FC1">
        <w:rPr>
          <w:rFonts w:ascii="Calibri" w:hAnsi="Calibri"/>
          <w:color w:val="000000" w:themeColor="text1"/>
        </w:rPr>
        <w:t>.</w:t>
      </w:r>
    </w:p>
    <w:p w14:paraId="1CD7126B" w14:textId="1CA22C02" w:rsidR="000810B8" w:rsidRPr="00DF2FC1" w:rsidRDefault="00581AA9" w:rsidP="009A5038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Technical </w:t>
      </w:r>
      <w:r w:rsidR="000810B8" w:rsidRPr="00DF2FC1">
        <w:rPr>
          <w:rFonts w:ascii="Calibri" w:hAnsi="Calibri"/>
          <w:color w:val="000000" w:themeColor="text1"/>
        </w:rPr>
        <w:t xml:space="preserve">Projects: Embedded Technology </w:t>
      </w:r>
      <w:r w:rsidR="0054577A" w:rsidRPr="00DF2FC1">
        <w:rPr>
          <w:rFonts w:ascii="Calibri" w:hAnsi="Calibri"/>
          <w:color w:val="000000" w:themeColor="text1"/>
        </w:rPr>
        <w:t xml:space="preserve">Robotic </w:t>
      </w:r>
      <w:r w:rsidR="007B01B5" w:rsidRPr="00DF2FC1">
        <w:rPr>
          <w:rFonts w:ascii="Calibri" w:hAnsi="Calibri"/>
          <w:color w:val="000000" w:themeColor="text1"/>
        </w:rPr>
        <w:t>Competition</w:t>
      </w:r>
      <w:r w:rsidR="0054577A" w:rsidRPr="00DF2FC1">
        <w:rPr>
          <w:rFonts w:ascii="Calibri" w:hAnsi="Calibri"/>
          <w:color w:val="000000" w:themeColor="text1"/>
        </w:rPr>
        <w:t xml:space="preserve"> (ET </w:t>
      </w:r>
      <w:proofErr w:type="spellStart"/>
      <w:r w:rsidR="0054577A" w:rsidRPr="00DF2FC1">
        <w:rPr>
          <w:rFonts w:ascii="Calibri" w:hAnsi="Calibri"/>
          <w:color w:val="000000" w:themeColor="text1"/>
        </w:rPr>
        <w:t>Robocon</w:t>
      </w:r>
      <w:proofErr w:type="spellEnd"/>
      <w:r w:rsidR="0054577A" w:rsidRPr="00DF2FC1">
        <w:rPr>
          <w:rFonts w:ascii="Calibri" w:hAnsi="Calibri"/>
          <w:color w:val="000000" w:themeColor="text1"/>
        </w:rPr>
        <w:t>)</w:t>
      </w:r>
      <w:r w:rsidR="000810B8" w:rsidRPr="00DF2FC1">
        <w:rPr>
          <w:rFonts w:ascii="Calibri" w:hAnsi="Calibri"/>
          <w:color w:val="000000" w:themeColor="text1"/>
        </w:rPr>
        <w:t xml:space="preserve"> –</w:t>
      </w:r>
      <w:r w:rsidR="00C2563E" w:rsidRPr="00DF2FC1">
        <w:rPr>
          <w:rFonts w:ascii="Calibri" w:hAnsi="Calibri"/>
          <w:color w:val="000000" w:themeColor="text1"/>
        </w:rPr>
        <w:t xml:space="preserve"> led a team </w:t>
      </w:r>
      <w:r w:rsidR="000810B8" w:rsidRPr="00DF2FC1">
        <w:rPr>
          <w:rFonts w:ascii="Calibri" w:hAnsi="Calibri"/>
          <w:color w:val="000000" w:themeColor="text1"/>
        </w:rPr>
        <w:t>of 15 engineers to</w:t>
      </w:r>
      <w:r w:rsidR="007B01B5" w:rsidRPr="00DF2FC1">
        <w:rPr>
          <w:rFonts w:ascii="Calibri" w:hAnsi="Calibri"/>
          <w:color w:val="000000" w:themeColor="text1"/>
        </w:rPr>
        <w:t xml:space="preserve"> </w:t>
      </w:r>
      <w:r w:rsidR="00851D38" w:rsidRPr="00DF2FC1">
        <w:rPr>
          <w:rFonts w:ascii="Calibri" w:hAnsi="Calibri"/>
          <w:color w:val="000000" w:themeColor="text1"/>
        </w:rPr>
        <w:t>design and develop two-wheel balancing robot for autonomous navigation</w:t>
      </w:r>
      <w:r w:rsidR="007C3CB2" w:rsidRPr="00DF2FC1">
        <w:rPr>
          <w:rFonts w:ascii="Calibri" w:hAnsi="Calibri"/>
          <w:color w:val="000000" w:themeColor="text1"/>
        </w:rPr>
        <w:t>. Led</w:t>
      </w:r>
      <w:r w:rsidR="00851D38" w:rsidRPr="00DF2FC1">
        <w:rPr>
          <w:rFonts w:ascii="Calibri" w:hAnsi="Calibri"/>
          <w:color w:val="000000" w:themeColor="text1"/>
        </w:rPr>
        <w:t xml:space="preserve"> for 3 years. </w:t>
      </w:r>
    </w:p>
    <w:p w14:paraId="1B6F7DB6" w14:textId="64036AF3" w:rsidR="00F52223" w:rsidRPr="00DF2FC1" w:rsidRDefault="00485C6D" w:rsidP="009A5038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Languages: C/C++, Java</w:t>
      </w:r>
      <w:r w:rsidR="00690430" w:rsidRPr="00DF2FC1">
        <w:rPr>
          <w:rFonts w:ascii="Calibri" w:hAnsi="Calibri"/>
          <w:color w:val="000000" w:themeColor="text1"/>
        </w:rPr>
        <w:t>, MATLAB</w:t>
      </w:r>
    </w:p>
    <w:p w14:paraId="2CE00ACE" w14:textId="5014140D" w:rsidR="00DB2488" w:rsidRPr="00DF2FC1" w:rsidRDefault="00DB2488" w:rsidP="009A5038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Tools: Visual Studio, </w:t>
      </w:r>
      <w:r w:rsidR="00760F46" w:rsidRPr="00DF2FC1">
        <w:rPr>
          <w:rFonts w:ascii="Calibri" w:hAnsi="Calibri"/>
          <w:color w:val="000000" w:themeColor="text1"/>
        </w:rPr>
        <w:t>MATLAB</w:t>
      </w:r>
      <w:r w:rsidRPr="00DF2FC1">
        <w:rPr>
          <w:rFonts w:ascii="Calibri" w:hAnsi="Calibri"/>
          <w:color w:val="000000" w:themeColor="text1"/>
        </w:rPr>
        <w:t>, Simulink</w:t>
      </w:r>
      <w:r w:rsidR="00A30313" w:rsidRPr="00DF2FC1">
        <w:rPr>
          <w:rFonts w:ascii="Calibri" w:hAnsi="Calibri"/>
          <w:color w:val="000000" w:themeColor="text1"/>
        </w:rPr>
        <w:t>, Perforce</w:t>
      </w:r>
      <w:r w:rsidR="0051717B" w:rsidRPr="00DF2FC1">
        <w:rPr>
          <w:rFonts w:ascii="Calibri" w:hAnsi="Calibri"/>
          <w:color w:val="000000" w:themeColor="text1"/>
        </w:rPr>
        <w:t xml:space="preserve">, </w:t>
      </w:r>
      <w:proofErr w:type="spellStart"/>
      <w:r w:rsidR="0051717B" w:rsidRPr="00DF2FC1">
        <w:rPr>
          <w:rFonts w:ascii="Calibri" w:hAnsi="Calibri"/>
          <w:color w:val="000000" w:themeColor="text1"/>
        </w:rPr>
        <w:t>Git</w:t>
      </w:r>
      <w:proofErr w:type="spellEnd"/>
    </w:p>
    <w:sdt>
      <w:sdtPr>
        <w:rPr>
          <w:rFonts w:ascii="Calibri" w:hAnsi="Calibri"/>
          <w:b w:val="0"/>
          <w:bCs w:val="0"/>
          <w:caps w:val="0"/>
          <w:color w:val="000000" w:themeColor="text1"/>
          <w:sz w:val="20"/>
        </w:rPr>
        <w:id w:val="417760904"/>
        <w15:repeatingSection/>
      </w:sdtPr>
      <w:sdtEndPr>
        <w:rPr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000000" w:themeColor="text1"/>
              <w:sz w:val="20"/>
            </w:rPr>
            <w:id w:val="-1773932447"/>
            <w15:repeatingSectionItem/>
          </w:sdtPr>
          <w:sdtEndPr>
            <w:rPr>
              <w:sz w:val="18"/>
            </w:rPr>
          </w:sdtEndPr>
          <w:sdtContent>
            <w:p w14:paraId="1F3662E5" w14:textId="2C685EB6" w:rsidR="00F52223" w:rsidRPr="00DF2FC1" w:rsidRDefault="00E55757" w:rsidP="00BB2338">
              <w:pPr>
                <w:pStyle w:val="Subsection"/>
                <w:spacing w:before="200" w:after="60"/>
                <w:rPr>
                  <w:rFonts w:ascii="Calibri" w:hAnsi="Calibri"/>
                  <w:color w:val="000000" w:themeColor="text1"/>
                  <w:sz w:val="20"/>
                </w:rPr>
              </w:pPr>
              <w:r w:rsidRPr="00DF2FC1">
                <w:rPr>
                  <w:rFonts w:ascii="Calibri" w:hAnsi="Calibri"/>
                  <w:color w:val="000000" w:themeColor="text1"/>
                  <w:sz w:val="20"/>
                </w:rPr>
                <w:t>Senior Software &amp; SystemS engineer</w:t>
              </w:r>
              <w:r w:rsidR="001E49BD" w:rsidRPr="00DF2FC1">
                <w:rPr>
                  <w:rFonts w:ascii="Calibri" w:hAnsi="Calibri"/>
                  <w:color w:val="000000" w:themeColor="text1"/>
                  <w:sz w:val="20"/>
                </w:rPr>
                <w:t> | </w:t>
              </w:r>
              <w:r w:rsidRPr="00DF2FC1">
                <w:rPr>
                  <w:rFonts w:ascii="Calibri" w:hAnsi="Calibri"/>
                  <w:color w:val="000000" w:themeColor="text1"/>
                  <w:sz w:val="20"/>
                </w:rPr>
                <w:t xml:space="preserve">Prolucid </w:t>
              </w:r>
              <w:r w:rsidR="001E49BD" w:rsidRPr="00DF2FC1">
                <w:rPr>
                  <w:rFonts w:ascii="Calibri" w:hAnsi="Calibri"/>
                  <w:color w:val="000000" w:themeColor="text1"/>
                  <w:sz w:val="20"/>
                </w:rPr>
                <w:t>| </w:t>
              </w:r>
              <w:r w:rsidRPr="00DF2FC1">
                <w:rPr>
                  <w:rFonts w:ascii="Calibri" w:hAnsi="Calibri"/>
                  <w:color w:val="000000" w:themeColor="text1"/>
                  <w:sz w:val="20"/>
                </w:rPr>
                <w:t>Nov 2010 – Feb 2012</w:t>
              </w:r>
            </w:p>
            <w:p w14:paraId="21770312" w14:textId="0AD28163" w:rsidR="007C0C7A" w:rsidRPr="00DF2FC1" w:rsidRDefault="00A22F3C">
              <w:pPr>
                <w:pStyle w:val="ListBullet"/>
                <w:rPr>
                  <w:rFonts w:ascii="Calibri" w:hAnsi="Calibri"/>
                  <w:color w:val="000000" w:themeColor="text1"/>
                </w:rPr>
              </w:pPr>
              <w:r w:rsidRPr="00DF2FC1">
                <w:rPr>
                  <w:rFonts w:ascii="Calibri" w:hAnsi="Calibri"/>
                  <w:color w:val="000000" w:themeColor="text1"/>
                </w:rPr>
                <w:t>Member of software consulting startup with less than 10 engineers. Responsible for</w:t>
              </w:r>
              <w:r w:rsidR="00E233B1" w:rsidRPr="00DF2FC1">
                <w:rPr>
                  <w:rFonts w:ascii="Calibri" w:hAnsi="Calibri"/>
                  <w:color w:val="000000" w:themeColor="text1"/>
                </w:rPr>
                <w:t xml:space="preserve"> </w:t>
              </w:r>
              <w:r w:rsidR="007B01B5" w:rsidRPr="00DF2FC1">
                <w:rPr>
                  <w:rFonts w:ascii="Calibri" w:hAnsi="Calibri"/>
                  <w:color w:val="000000" w:themeColor="text1"/>
                </w:rPr>
                <w:t xml:space="preserve">the </w:t>
              </w:r>
              <w:r w:rsidR="00E31097" w:rsidRPr="00DF2FC1">
                <w:rPr>
                  <w:rFonts w:ascii="Calibri" w:hAnsi="Calibri"/>
                  <w:color w:val="000000" w:themeColor="text1"/>
                </w:rPr>
                <w:t xml:space="preserve">complete </w:t>
              </w:r>
              <w:r w:rsidR="007B01B5" w:rsidRPr="00DF2FC1">
                <w:rPr>
                  <w:rFonts w:ascii="Calibri" w:hAnsi="Calibri"/>
                  <w:color w:val="000000" w:themeColor="text1"/>
                </w:rPr>
                <w:t xml:space="preserve">software &amp; hardware </w:t>
              </w:r>
              <w:r w:rsidR="007C0C7A" w:rsidRPr="00DF2FC1">
                <w:rPr>
                  <w:rFonts w:ascii="Calibri" w:hAnsi="Calibri"/>
                  <w:color w:val="000000" w:themeColor="text1"/>
                </w:rPr>
                <w:t xml:space="preserve">development </w:t>
              </w:r>
              <w:r w:rsidR="007B01B5" w:rsidRPr="00DF2FC1">
                <w:rPr>
                  <w:rFonts w:ascii="Calibri" w:hAnsi="Calibri"/>
                  <w:color w:val="000000" w:themeColor="text1"/>
                </w:rPr>
                <w:t xml:space="preserve">life cycle </w:t>
              </w:r>
              <w:r w:rsidR="007C0C7A" w:rsidRPr="00DF2FC1">
                <w:rPr>
                  <w:rFonts w:ascii="Calibri" w:hAnsi="Calibri"/>
                  <w:color w:val="000000" w:themeColor="text1"/>
                </w:rPr>
                <w:t xml:space="preserve">process from </w:t>
              </w:r>
              <w:r w:rsidR="009555B7" w:rsidRPr="00DF2FC1">
                <w:rPr>
                  <w:rFonts w:ascii="Calibri" w:hAnsi="Calibri"/>
                  <w:color w:val="000000" w:themeColor="text1"/>
                </w:rPr>
                <w:t>requirement</w:t>
              </w:r>
              <w:r w:rsidR="007C0C7A" w:rsidRPr="00DF2FC1">
                <w:rPr>
                  <w:rFonts w:ascii="Calibri" w:hAnsi="Calibri"/>
                  <w:color w:val="000000" w:themeColor="text1"/>
                </w:rPr>
                <w:t xml:space="preserve"> gathering</w:t>
              </w:r>
              <w:r w:rsidR="00275A44" w:rsidRPr="00DF2FC1">
                <w:rPr>
                  <w:rFonts w:ascii="Calibri" w:hAnsi="Calibri"/>
                  <w:color w:val="000000" w:themeColor="text1"/>
                </w:rPr>
                <w:t xml:space="preserve"> &amp; design</w:t>
              </w:r>
              <w:r w:rsidR="007C0C7A" w:rsidRPr="00DF2FC1">
                <w:rPr>
                  <w:rFonts w:ascii="Calibri" w:hAnsi="Calibri"/>
                  <w:color w:val="000000" w:themeColor="text1"/>
                </w:rPr>
                <w:t xml:space="preserve">, </w:t>
              </w:r>
              <w:r w:rsidR="00C64DDF" w:rsidRPr="00DF2FC1">
                <w:rPr>
                  <w:rFonts w:ascii="Calibri" w:hAnsi="Calibri"/>
                  <w:color w:val="000000" w:themeColor="text1"/>
                </w:rPr>
                <w:t>implementation</w:t>
              </w:r>
              <w:r w:rsidR="007C0C7A" w:rsidRPr="00DF2FC1">
                <w:rPr>
                  <w:rFonts w:ascii="Calibri" w:hAnsi="Calibri"/>
                  <w:color w:val="000000" w:themeColor="text1"/>
                </w:rPr>
                <w:t>, test</w:t>
              </w:r>
              <w:r w:rsidR="00F95841" w:rsidRPr="00DF2FC1">
                <w:rPr>
                  <w:rFonts w:ascii="Calibri" w:hAnsi="Calibri"/>
                  <w:color w:val="000000" w:themeColor="text1"/>
                </w:rPr>
                <w:t>ing</w:t>
              </w:r>
              <w:r w:rsidR="007C0C7A" w:rsidRPr="00DF2FC1">
                <w:rPr>
                  <w:rFonts w:ascii="Calibri" w:hAnsi="Calibri"/>
                  <w:color w:val="000000" w:themeColor="text1"/>
                </w:rPr>
                <w:t xml:space="preserve">, deployment, project </w:t>
              </w:r>
              <w:r w:rsidR="009555B7" w:rsidRPr="00DF2FC1">
                <w:rPr>
                  <w:rFonts w:ascii="Calibri" w:hAnsi="Calibri"/>
                  <w:color w:val="000000" w:themeColor="text1"/>
                </w:rPr>
                <w:t>management</w:t>
              </w:r>
              <w:r w:rsidR="007C0C7A" w:rsidRPr="00DF2FC1">
                <w:rPr>
                  <w:rFonts w:ascii="Calibri" w:hAnsi="Calibri"/>
                  <w:color w:val="000000" w:themeColor="text1"/>
                </w:rPr>
                <w:t xml:space="preserve"> and customer support.  </w:t>
              </w:r>
              <w:r w:rsidRPr="00DF2FC1">
                <w:rPr>
                  <w:rFonts w:ascii="Calibri" w:hAnsi="Calibri"/>
                  <w:color w:val="000000" w:themeColor="text1"/>
                </w:rPr>
                <w:t xml:space="preserve"> </w:t>
              </w:r>
            </w:p>
            <w:p w14:paraId="302970D3" w14:textId="498ECCF9" w:rsidR="008D4E6F" w:rsidRPr="00DF2FC1" w:rsidRDefault="007C0C7A">
              <w:pPr>
                <w:pStyle w:val="ListBullet"/>
                <w:rPr>
                  <w:rFonts w:ascii="Calibri" w:hAnsi="Calibri"/>
                  <w:color w:val="000000" w:themeColor="text1"/>
                </w:rPr>
              </w:pPr>
              <w:r w:rsidRPr="00DF2FC1">
                <w:rPr>
                  <w:rFonts w:ascii="Calibri" w:hAnsi="Calibri"/>
                  <w:color w:val="000000" w:themeColor="text1"/>
                </w:rPr>
                <w:t>L</w:t>
              </w:r>
              <w:r w:rsidR="00A22F3C" w:rsidRPr="00DF2FC1">
                <w:rPr>
                  <w:rFonts w:ascii="Calibri" w:hAnsi="Calibri"/>
                  <w:color w:val="000000" w:themeColor="text1"/>
                </w:rPr>
                <w:t>ed</w:t>
              </w:r>
              <w:r w:rsidRPr="00DF2FC1">
                <w:rPr>
                  <w:rFonts w:ascii="Calibri" w:hAnsi="Calibri"/>
                  <w:color w:val="000000" w:themeColor="text1"/>
                </w:rPr>
                <w:t xml:space="preserve"> development of custom</w:t>
              </w:r>
              <w:r w:rsidR="007B01B5" w:rsidRPr="00DF2FC1">
                <w:rPr>
                  <w:rFonts w:ascii="Calibri" w:hAnsi="Calibri"/>
                  <w:color w:val="000000" w:themeColor="text1"/>
                </w:rPr>
                <w:t>ized</w:t>
              </w:r>
              <w:r w:rsidR="00A22F3C" w:rsidRPr="00DF2FC1">
                <w:rPr>
                  <w:rFonts w:ascii="Calibri" w:hAnsi="Calibri"/>
                  <w:color w:val="000000" w:themeColor="text1"/>
                </w:rPr>
                <w:t xml:space="preserve"> software</w:t>
              </w:r>
              <w:r w:rsidR="007B01B5" w:rsidRPr="00DF2FC1">
                <w:rPr>
                  <w:rFonts w:ascii="Calibri" w:hAnsi="Calibri"/>
                  <w:color w:val="000000" w:themeColor="text1"/>
                </w:rPr>
                <w:t xml:space="preserve"> &amp;</w:t>
              </w:r>
              <w:r w:rsidRPr="00DF2FC1">
                <w:rPr>
                  <w:rFonts w:ascii="Calibri" w:hAnsi="Calibri"/>
                  <w:color w:val="000000" w:themeColor="text1"/>
                </w:rPr>
                <w:t xml:space="preserve"> hardware</w:t>
              </w:r>
              <w:r w:rsidR="00A22F3C" w:rsidRPr="00DF2FC1">
                <w:rPr>
                  <w:rFonts w:ascii="Calibri" w:hAnsi="Calibri"/>
                  <w:color w:val="000000" w:themeColor="text1"/>
                </w:rPr>
                <w:t xml:space="preserve"> for clients including </w:t>
              </w:r>
              <w:r w:rsidR="007B01B5" w:rsidRPr="00DF2FC1">
                <w:rPr>
                  <w:rFonts w:ascii="Calibri" w:hAnsi="Calibri"/>
                  <w:color w:val="000000" w:themeColor="text1"/>
                </w:rPr>
                <w:t xml:space="preserve">embedded </w:t>
              </w:r>
              <w:r w:rsidR="000729B9" w:rsidRPr="00DF2FC1">
                <w:rPr>
                  <w:rFonts w:ascii="Calibri" w:hAnsi="Calibri"/>
                  <w:color w:val="000000" w:themeColor="text1"/>
                </w:rPr>
                <w:t>control system design</w:t>
              </w:r>
              <w:r w:rsidRPr="00DF2FC1">
                <w:rPr>
                  <w:rFonts w:ascii="Calibri" w:hAnsi="Calibri"/>
                  <w:color w:val="000000" w:themeColor="text1"/>
                </w:rPr>
                <w:t xml:space="preserve">, </w:t>
              </w:r>
              <w:r w:rsidR="000729B9" w:rsidRPr="00DF2FC1">
                <w:rPr>
                  <w:rFonts w:ascii="Calibri" w:hAnsi="Calibri"/>
                  <w:color w:val="000000" w:themeColor="text1"/>
                </w:rPr>
                <w:t>FPGA</w:t>
              </w:r>
              <w:r w:rsidR="00A22F3C" w:rsidRPr="00DF2FC1">
                <w:rPr>
                  <w:rFonts w:ascii="Calibri" w:hAnsi="Calibri"/>
                  <w:color w:val="000000" w:themeColor="text1"/>
                </w:rPr>
                <w:t>,</w:t>
              </w:r>
              <w:r w:rsidR="004D0FCA" w:rsidRPr="00DF2FC1">
                <w:rPr>
                  <w:rFonts w:ascii="Calibri" w:hAnsi="Calibri"/>
                  <w:color w:val="000000" w:themeColor="text1"/>
                </w:rPr>
                <w:t xml:space="preserve"> real-time signal processing for industrial </w:t>
              </w:r>
              <w:r w:rsidR="00B70B58" w:rsidRPr="00DF2FC1">
                <w:rPr>
                  <w:rFonts w:ascii="Calibri" w:hAnsi="Calibri"/>
                  <w:color w:val="000000" w:themeColor="text1"/>
                </w:rPr>
                <w:t>real-time monitoring</w:t>
              </w:r>
              <w:r w:rsidR="004D0FCA" w:rsidRPr="00DF2FC1">
                <w:rPr>
                  <w:rFonts w:ascii="Calibri" w:hAnsi="Calibri"/>
                  <w:color w:val="000000" w:themeColor="text1"/>
                </w:rPr>
                <w:t xml:space="preserve"> soft</w:t>
              </w:r>
              <w:r w:rsidR="00042571" w:rsidRPr="00DF2FC1">
                <w:rPr>
                  <w:rFonts w:ascii="Calibri" w:hAnsi="Calibri"/>
                  <w:color w:val="000000" w:themeColor="text1"/>
                </w:rPr>
                <w:t>w</w:t>
              </w:r>
              <w:r w:rsidR="007B01B5" w:rsidRPr="00DF2FC1">
                <w:rPr>
                  <w:rFonts w:ascii="Calibri" w:hAnsi="Calibri"/>
                  <w:color w:val="000000" w:themeColor="text1"/>
                </w:rPr>
                <w:t>are and</w:t>
              </w:r>
              <w:r w:rsidR="00F251C7" w:rsidRPr="00DF2FC1">
                <w:rPr>
                  <w:rFonts w:ascii="Calibri" w:hAnsi="Calibri"/>
                  <w:color w:val="000000" w:themeColor="text1"/>
                </w:rPr>
                <w:t xml:space="preserve"> </w:t>
              </w:r>
              <w:r w:rsidR="00A22F3C" w:rsidRPr="00DF2FC1">
                <w:rPr>
                  <w:rFonts w:ascii="Calibri" w:hAnsi="Calibri"/>
                  <w:color w:val="000000" w:themeColor="text1"/>
                </w:rPr>
                <w:t>product prototyping</w:t>
              </w:r>
              <w:r w:rsidRPr="00DF2FC1">
                <w:rPr>
                  <w:rFonts w:ascii="Calibri" w:hAnsi="Calibri"/>
                  <w:color w:val="000000" w:themeColor="text1"/>
                </w:rPr>
                <w:t xml:space="preserve"> </w:t>
              </w:r>
              <w:r w:rsidR="007B01B5" w:rsidRPr="00DF2FC1">
                <w:rPr>
                  <w:rFonts w:ascii="Calibri" w:hAnsi="Calibri"/>
                  <w:color w:val="000000" w:themeColor="text1"/>
                </w:rPr>
                <w:t>for</w:t>
              </w:r>
              <w:r w:rsidR="00A22F3C" w:rsidRPr="00DF2FC1">
                <w:rPr>
                  <w:rFonts w:ascii="Calibri" w:hAnsi="Calibri"/>
                  <w:color w:val="000000" w:themeColor="text1"/>
                </w:rPr>
                <w:t xml:space="preserve"> product commercialization.</w:t>
              </w:r>
            </w:p>
            <w:p w14:paraId="478A6D38" w14:textId="13965D35" w:rsidR="004D1D80" w:rsidRPr="00DF2FC1" w:rsidRDefault="006D2BEC" w:rsidP="00B06D3E">
              <w:pPr>
                <w:pStyle w:val="ListBullet"/>
                <w:rPr>
                  <w:rFonts w:ascii="Calibri" w:hAnsi="Calibri"/>
                  <w:bCs/>
                  <w:color w:val="000000" w:themeColor="text1"/>
                </w:rPr>
              </w:pPr>
              <w:r w:rsidRPr="00DF2FC1">
                <w:rPr>
                  <w:rFonts w:ascii="Calibri" w:hAnsi="Calibri"/>
                  <w:color w:val="000000" w:themeColor="text1"/>
                </w:rPr>
                <w:t>Languages</w:t>
              </w:r>
              <w:r w:rsidR="001425A1" w:rsidRPr="00DF2FC1">
                <w:rPr>
                  <w:rFonts w:ascii="Calibri" w:hAnsi="Calibri"/>
                  <w:color w:val="000000" w:themeColor="text1"/>
                </w:rPr>
                <w:t>:</w:t>
              </w:r>
              <w:r w:rsidR="002E2D76" w:rsidRPr="00DF2FC1">
                <w:rPr>
                  <w:rFonts w:ascii="Calibri" w:hAnsi="Calibri"/>
                  <w:color w:val="000000" w:themeColor="text1"/>
                </w:rPr>
                <w:t xml:space="preserve"> </w:t>
              </w:r>
              <w:r w:rsidRPr="00DF2FC1">
                <w:rPr>
                  <w:rFonts w:ascii="Calibri" w:hAnsi="Calibri"/>
                  <w:color w:val="000000" w:themeColor="text1"/>
                </w:rPr>
                <w:t xml:space="preserve">C/C++, </w:t>
              </w:r>
              <w:r w:rsidR="00134729" w:rsidRPr="00DF2FC1">
                <w:rPr>
                  <w:rFonts w:ascii="Calibri" w:hAnsi="Calibri"/>
                  <w:color w:val="000000" w:themeColor="text1"/>
                </w:rPr>
                <w:t>SQL</w:t>
              </w:r>
              <w:r w:rsidR="00B06D3E" w:rsidRPr="00DF2FC1">
                <w:rPr>
                  <w:rFonts w:ascii="Calibri" w:hAnsi="Calibri"/>
                  <w:bCs/>
                  <w:color w:val="000000" w:themeColor="text1"/>
                </w:rPr>
                <w:t>, HTML</w:t>
              </w:r>
            </w:p>
            <w:p w14:paraId="047CB261" w14:textId="43A03F15" w:rsidR="00F52223" w:rsidRPr="00DF2FC1" w:rsidRDefault="004D1D80" w:rsidP="00B06D3E">
              <w:pPr>
                <w:pStyle w:val="ListBullet"/>
                <w:rPr>
                  <w:rFonts w:ascii="Calibri" w:hAnsi="Calibri"/>
                  <w:bCs/>
                  <w:color w:val="000000" w:themeColor="text1"/>
                </w:rPr>
              </w:pPr>
              <w:r w:rsidRPr="00DF2FC1">
                <w:rPr>
                  <w:rFonts w:ascii="Calibri" w:hAnsi="Calibri"/>
                  <w:bCs/>
                  <w:color w:val="000000" w:themeColor="text1"/>
                </w:rPr>
                <w:t xml:space="preserve">Tools: </w:t>
              </w:r>
              <w:proofErr w:type="spellStart"/>
              <w:r w:rsidRPr="00DF2FC1">
                <w:rPr>
                  <w:rFonts w:ascii="Calibri" w:hAnsi="Calibri"/>
                  <w:bCs/>
                  <w:color w:val="000000" w:themeColor="text1"/>
                </w:rPr>
                <w:t>LabView</w:t>
              </w:r>
              <w:proofErr w:type="spellEnd"/>
              <w:r w:rsidR="008D57E6" w:rsidRPr="00DF2FC1">
                <w:rPr>
                  <w:rFonts w:ascii="Calibri" w:hAnsi="Calibri"/>
                  <w:bCs/>
                  <w:color w:val="000000" w:themeColor="text1"/>
                </w:rPr>
                <w:t xml:space="preserve"> NI DAQ</w:t>
              </w:r>
              <w:r w:rsidR="00D453D6" w:rsidRPr="00DF2FC1">
                <w:rPr>
                  <w:rFonts w:ascii="Calibri" w:hAnsi="Calibri"/>
                  <w:bCs/>
                  <w:color w:val="000000" w:themeColor="text1"/>
                </w:rPr>
                <w:t>, MySQL</w:t>
              </w:r>
              <w:r w:rsidR="00A30313" w:rsidRPr="00DF2FC1">
                <w:rPr>
                  <w:rFonts w:ascii="Calibri" w:hAnsi="Calibri"/>
                  <w:bCs/>
                  <w:color w:val="000000" w:themeColor="text1"/>
                </w:rPr>
                <w:t>, Perforce</w:t>
              </w:r>
            </w:p>
          </w:sdtContent>
        </w:sdt>
      </w:sdtContent>
    </w:sdt>
    <w:p w14:paraId="2CBC0603" w14:textId="1B81C27C" w:rsidR="00E55757" w:rsidRPr="00DF2FC1" w:rsidRDefault="00600F86" w:rsidP="00BB2338">
      <w:pPr>
        <w:pStyle w:val="Subsection"/>
        <w:spacing w:before="200" w:after="60"/>
        <w:rPr>
          <w:rFonts w:ascii="Calibri" w:hAnsi="Calibri"/>
          <w:color w:val="000000" w:themeColor="text1"/>
          <w:sz w:val="20"/>
        </w:rPr>
      </w:pPr>
      <w:r w:rsidRPr="00DF2FC1">
        <w:rPr>
          <w:rFonts w:ascii="Calibri" w:hAnsi="Calibri"/>
          <w:color w:val="000000" w:themeColor="text1"/>
          <w:sz w:val="20"/>
        </w:rPr>
        <w:t>System Design Engineer</w:t>
      </w:r>
      <w:r w:rsidR="003F2CB1" w:rsidRPr="00DF2FC1">
        <w:rPr>
          <w:rFonts w:ascii="Calibri" w:hAnsi="Calibri"/>
          <w:color w:val="000000" w:themeColor="text1"/>
          <w:sz w:val="20"/>
        </w:rPr>
        <w:t xml:space="preserve"> II</w:t>
      </w:r>
      <w:r w:rsidRPr="00DF2FC1">
        <w:rPr>
          <w:rFonts w:ascii="Calibri" w:hAnsi="Calibri"/>
          <w:color w:val="000000" w:themeColor="text1"/>
          <w:sz w:val="20"/>
        </w:rPr>
        <w:t xml:space="preserve"> </w:t>
      </w:r>
      <w:r w:rsidR="00E55757" w:rsidRPr="00DF2FC1">
        <w:rPr>
          <w:rFonts w:ascii="Calibri" w:hAnsi="Calibri"/>
          <w:color w:val="000000" w:themeColor="text1"/>
          <w:sz w:val="20"/>
        </w:rPr>
        <w:t>| </w:t>
      </w:r>
      <w:r w:rsidRPr="00DF2FC1">
        <w:rPr>
          <w:rFonts w:ascii="Calibri" w:hAnsi="Calibri"/>
          <w:color w:val="000000" w:themeColor="text1"/>
          <w:sz w:val="20"/>
        </w:rPr>
        <w:t>Honeywell Aerospace</w:t>
      </w:r>
      <w:r w:rsidR="00E55757" w:rsidRPr="00DF2FC1">
        <w:rPr>
          <w:rFonts w:ascii="Calibri" w:hAnsi="Calibri"/>
          <w:color w:val="000000" w:themeColor="text1"/>
          <w:sz w:val="20"/>
        </w:rPr>
        <w:t> | </w:t>
      </w:r>
      <w:r w:rsidR="00127ADC" w:rsidRPr="00DF2FC1">
        <w:rPr>
          <w:rFonts w:ascii="Calibri" w:hAnsi="Calibri"/>
          <w:color w:val="000000" w:themeColor="text1"/>
          <w:sz w:val="20"/>
        </w:rPr>
        <w:t>May</w:t>
      </w:r>
      <w:r w:rsidR="00E55757" w:rsidRPr="00DF2FC1">
        <w:rPr>
          <w:rFonts w:ascii="Calibri" w:hAnsi="Calibri"/>
          <w:color w:val="000000" w:themeColor="text1"/>
          <w:sz w:val="20"/>
        </w:rPr>
        <w:t xml:space="preserve"> </w:t>
      </w:r>
      <w:r w:rsidR="00127ADC" w:rsidRPr="00DF2FC1">
        <w:rPr>
          <w:rFonts w:ascii="Calibri" w:hAnsi="Calibri"/>
          <w:color w:val="000000" w:themeColor="text1"/>
          <w:sz w:val="20"/>
        </w:rPr>
        <w:t>2005</w:t>
      </w:r>
      <w:r w:rsidR="00E55757" w:rsidRPr="00DF2FC1">
        <w:rPr>
          <w:rFonts w:ascii="Calibri" w:hAnsi="Calibri"/>
          <w:color w:val="000000" w:themeColor="text1"/>
          <w:sz w:val="20"/>
        </w:rPr>
        <w:t xml:space="preserve"> – </w:t>
      </w:r>
      <w:r w:rsidR="00127ADC" w:rsidRPr="00DF2FC1">
        <w:rPr>
          <w:rFonts w:ascii="Calibri" w:hAnsi="Calibri"/>
          <w:color w:val="000000" w:themeColor="text1"/>
          <w:sz w:val="20"/>
        </w:rPr>
        <w:t>Nov</w:t>
      </w:r>
      <w:r w:rsidR="00E55757" w:rsidRPr="00DF2FC1">
        <w:rPr>
          <w:rFonts w:ascii="Calibri" w:hAnsi="Calibri"/>
          <w:color w:val="000000" w:themeColor="text1"/>
          <w:sz w:val="20"/>
        </w:rPr>
        <w:t xml:space="preserve"> </w:t>
      </w:r>
      <w:r w:rsidR="00127ADC" w:rsidRPr="00DF2FC1">
        <w:rPr>
          <w:rFonts w:ascii="Calibri" w:hAnsi="Calibri"/>
          <w:color w:val="000000" w:themeColor="text1"/>
          <w:sz w:val="20"/>
        </w:rPr>
        <w:t>2010</w:t>
      </w:r>
    </w:p>
    <w:p w14:paraId="04FF5F0B" w14:textId="1E6380F1" w:rsidR="00572519" w:rsidRPr="00DF2FC1" w:rsidRDefault="00572519" w:rsidP="00572519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Member of advanced technology research and development </w:t>
      </w:r>
      <w:r w:rsidR="003C0C35" w:rsidRPr="00DF2FC1">
        <w:rPr>
          <w:rFonts w:ascii="Calibri" w:hAnsi="Calibri"/>
          <w:color w:val="000000" w:themeColor="text1"/>
        </w:rPr>
        <w:t xml:space="preserve">team </w:t>
      </w:r>
      <w:r w:rsidR="00462512" w:rsidRPr="00DF2FC1">
        <w:rPr>
          <w:rFonts w:ascii="Calibri" w:hAnsi="Calibri"/>
          <w:color w:val="000000" w:themeColor="text1"/>
        </w:rPr>
        <w:t>at Honeywell Aerospace Power Systems Group</w:t>
      </w:r>
      <w:r w:rsidRPr="00DF2FC1">
        <w:rPr>
          <w:rFonts w:ascii="Calibri" w:hAnsi="Calibri"/>
          <w:color w:val="000000" w:themeColor="text1"/>
        </w:rPr>
        <w:t xml:space="preserve">. Worked in parallel with principal systems engineers and cross-functional engineering groups to design, implement, and execute system </w:t>
      </w:r>
      <w:r w:rsidR="007B01B5" w:rsidRPr="00DF2FC1">
        <w:rPr>
          <w:rFonts w:ascii="Calibri" w:hAnsi="Calibri"/>
          <w:color w:val="000000" w:themeColor="text1"/>
        </w:rPr>
        <w:t xml:space="preserve">design and </w:t>
      </w:r>
      <w:r w:rsidRPr="00DF2FC1">
        <w:rPr>
          <w:rFonts w:ascii="Calibri" w:hAnsi="Calibri"/>
          <w:color w:val="000000" w:themeColor="text1"/>
        </w:rPr>
        <w:t>verification of avionic systems</w:t>
      </w:r>
      <w:r w:rsidR="007B01B5" w:rsidRPr="00DF2FC1">
        <w:rPr>
          <w:rFonts w:ascii="Calibri" w:hAnsi="Calibri"/>
          <w:color w:val="000000" w:themeColor="text1"/>
        </w:rPr>
        <w:t>,</w:t>
      </w:r>
      <w:r w:rsidRPr="00DF2FC1">
        <w:rPr>
          <w:rFonts w:ascii="Calibri" w:hAnsi="Calibri"/>
          <w:color w:val="000000" w:themeColor="text1"/>
        </w:rPr>
        <w:t xml:space="preserve"> and built prototypes for future product </w:t>
      </w:r>
      <w:r w:rsidR="007B01B5" w:rsidRPr="00DF2FC1">
        <w:rPr>
          <w:rFonts w:ascii="Calibri" w:hAnsi="Calibri"/>
          <w:color w:val="000000" w:themeColor="text1"/>
        </w:rPr>
        <w:t xml:space="preserve">research &amp; </w:t>
      </w:r>
      <w:r w:rsidRPr="00DF2FC1">
        <w:rPr>
          <w:rFonts w:ascii="Calibri" w:hAnsi="Calibri"/>
          <w:color w:val="000000" w:themeColor="text1"/>
        </w:rPr>
        <w:t xml:space="preserve">development. </w:t>
      </w:r>
    </w:p>
    <w:p w14:paraId="443F67AC" w14:textId="46B7407E" w:rsidR="00E55757" w:rsidRPr="00DF2FC1" w:rsidRDefault="00FC0716" w:rsidP="00572519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Technical </w:t>
      </w:r>
      <w:r w:rsidR="00572519" w:rsidRPr="00DF2FC1">
        <w:rPr>
          <w:rFonts w:ascii="Calibri" w:hAnsi="Calibri"/>
          <w:color w:val="000000" w:themeColor="text1"/>
        </w:rPr>
        <w:t xml:space="preserve">Projects: </w:t>
      </w:r>
      <w:r w:rsidRPr="00DF2FC1">
        <w:rPr>
          <w:rFonts w:ascii="Calibri" w:hAnsi="Calibri"/>
          <w:color w:val="000000" w:themeColor="text1"/>
        </w:rPr>
        <w:t>System model</w:t>
      </w:r>
      <w:r w:rsidR="00DB62B0" w:rsidRPr="00DF2FC1">
        <w:rPr>
          <w:rFonts w:ascii="Calibri" w:hAnsi="Calibri"/>
          <w:color w:val="000000" w:themeColor="text1"/>
        </w:rPr>
        <w:t>l</w:t>
      </w:r>
      <w:r w:rsidRPr="00DF2FC1">
        <w:rPr>
          <w:rFonts w:ascii="Calibri" w:hAnsi="Calibri"/>
          <w:color w:val="000000" w:themeColor="text1"/>
        </w:rPr>
        <w:t xml:space="preserve">ing for </w:t>
      </w:r>
      <w:r w:rsidR="00572519" w:rsidRPr="00DF2FC1">
        <w:rPr>
          <w:rFonts w:ascii="Calibri" w:hAnsi="Calibri"/>
          <w:color w:val="000000" w:themeColor="text1"/>
        </w:rPr>
        <w:t xml:space="preserve">Electrical Power Distribution System for </w:t>
      </w:r>
      <w:r w:rsidR="009555B7" w:rsidRPr="00DF2FC1">
        <w:rPr>
          <w:rFonts w:ascii="Calibri" w:hAnsi="Calibri"/>
          <w:color w:val="000000" w:themeColor="text1"/>
        </w:rPr>
        <w:t>Commercial</w:t>
      </w:r>
      <w:r w:rsidR="00BD5F8E" w:rsidRPr="00DF2FC1">
        <w:rPr>
          <w:rFonts w:ascii="Calibri" w:hAnsi="Calibri"/>
          <w:color w:val="000000" w:themeColor="text1"/>
        </w:rPr>
        <w:t xml:space="preserve"> &amp; </w:t>
      </w:r>
      <w:r w:rsidR="004E0A63" w:rsidRPr="00DF2FC1">
        <w:rPr>
          <w:rFonts w:ascii="Calibri" w:hAnsi="Calibri"/>
          <w:color w:val="000000" w:themeColor="text1"/>
        </w:rPr>
        <w:t>Military Aircraft</w:t>
      </w:r>
      <w:r w:rsidRPr="00DF2FC1">
        <w:rPr>
          <w:rFonts w:ascii="Calibri" w:hAnsi="Calibri"/>
          <w:color w:val="000000" w:themeColor="text1"/>
        </w:rPr>
        <w:t xml:space="preserve"> – led team of 5 engineers mode</w:t>
      </w:r>
      <w:r w:rsidR="00DB62B0" w:rsidRPr="00DF2FC1">
        <w:rPr>
          <w:rFonts w:ascii="Calibri" w:hAnsi="Calibri"/>
          <w:color w:val="000000" w:themeColor="text1"/>
        </w:rPr>
        <w:t>l</w:t>
      </w:r>
      <w:r w:rsidRPr="00DF2FC1">
        <w:rPr>
          <w:rFonts w:ascii="Calibri" w:hAnsi="Calibri"/>
          <w:color w:val="000000" w:themeColor="text1"/>
        </w:rPr>
        <w:t xml:space="preserve">ling software and hardware system using </w:t>
      </w:r>
      <w:r w:rsidR="00CB48C0" w:rsidRPr="00DF2FC1">
        <w:rPr>
          <w:rFonts w:ascii="Calibri" w:hAnsi="Calibri"/>
          <w:color w:val="000000" w:themeColor="text1"/>
        </w:rPr>
        <w:t>MATLAB</w:t>
      </w:r>
      <w:r w:rsidRPr="00DF2FC1">
        <w:rPr>
          <w:rFonts w:ascii="Calibri" w:hAnsi="Calibri"/>
          <w:color w:val="000000" w:themeColor="text1"/>
        </w:rPr>
        <w:t xml:space="preserve"> </w:t>
      </w:r>
      <w:r w:rsidR="007B01B5" w:rsidRPr="00DF2FC1">
        <w:rPr>
          <w:rFonts w:ascii="Calibri" w:hAnsi="Calibri"/>
          <w:color w:val="000000" w:themeColor="text1"/>
        </w:rPr>
        <w:t>&amp;</w:t>
      </w:r>
      <w:r w:rsidRPr="00DF2FC1">
        <w:rPr>
          <w:rFonts w:ascii="Calibri" w:hAnsi="Calibri"/>
          <w:color w:val="000000" w:themeColor="text1"/>
        </w:rPr>
        <w:t xml:space="preserve"> Simulink</w:t>
      </w:r>
      <w:r w:rsidR="00995C4F" w:rsidRPr="00DF2FC1">
        <w:rPr>
          <w:rFonts w:ascii="Calibri" w:hAnsi="Calibri"/>
          <w:color w:val="000000" w:themeColor="text1"/>
        </w:rPr>
        <w:t xml:space="preserve"> and code generation in C for embedded system</w:t>
      </w:r>
      <w:r w:rsidR="007B01B5" w:rsidRPr="00DF2FC1">
        <w:rPr>
          <w:rFonts w:ascii="Calibri" w:hAnsi="Calibri"/>
          <w:color w:val="000000" w:themeColor="text1"/>
        </w:rPr>
        <w:t>s</w:t>
      </w:r>
      <w:r w:rsidR="00995C4F" w:rsidRPr="00DF2FC1">
        <w:rPr>
          <w:rFonts w:ascii="Calibri" w:hAnsi="Calibri"/>
          <w:color w:val="000000" w:themeColor="text1"/>
        </w:rPr>
        <w:t xml:space="preserve">. </w:t>
      </w:r>
    </w:p>
    <w:p w14:paraId="29B74D6B" w14:textId="482A2AB6" w:rsidR="0074501C" w:rsidRPr="00DF2FC1" w:rsidRDefault="0074501C" w:rsidP="0074501C">
      <w:pPr>
        <w:pStyle w:val="ListBullet"/>
        <w:rPr>
          <w:rFonts w:ascii="Calibri" w:hAnsi="Calibri"/>
          <w:bCs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Languages: C/C++, MATLAB</w:t>
      </w:r>
    </w:p>
    <w:p w14:paraId="33B1091C" w14:textId="2A67284D" w:rsidR="0074501C" w:rsidRPr="00DF2FC1" w:rsidRDefault="0074501C" w:rsidP="00CC495A">
      <w:pPr>
        <w:pStyle w:val="ListBullet"/>
        <w:rPr>
          <w:rFonts w:ascii="Calibri" w:hAnsi="Calibri"/>
          <w:bCs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Tools: MATLAB, Simulink</w:t>
      </w:r>
      <w:r w:rsidR="00A30313" w:rsidRPr="00DF2FC1">
        <w:rPr>
          <w:rFonts w:ascii="Calibri" w:hAnsi="Calibri"/>
          <w:color w:val="000000" w:themeColor="text1"/>
        </w:rPr>
        <w:t>, SVN, PVCS</w:t>
      </w:r>
      <w:r w:rsidR="00883490" w:rsidRPr="00DF2FC1">
        <w:rPr>
          <w:rFonts w:ascii="Calibri" w:hAnsi="Calibri"/>
          <w:color w:val="000000" w:themeColor="text1"/>
        </w:rPr>
        <w:t>, DOORS</w:t>
      </w:r>
    </w:p>
    <w:p w14:paraId="32F6950E" w14:textId="1F40FEC0" w:rsidR="008D6BC5" w:rsidRPr="00DF2FC1" w:rsidRDefault="008D6BC5" w:rsidP="00BB2338">
      <w:pPr>
        <w:pStyle w:val="Subsection"/>
        <w:spacing w:before="200" w:after="60"/>
        <w:rPr>
          <w:rFonts w:ascii="Calibri" w:hAnsi="Calibri"/>
          <w:color w:val="000000" w:themeColor="text1"/>
          <w:sz w:val="20"/>
        </w:rPr>
      </w:pPr>
      <w:r w:rsidRPr="00DF2FC1">
        <w:rPr>
          <w:rFonts w:ascii="Calibri" w:hAnsi="Calibri"/>
          <w:color w:val="000000" w:themeColor="text1"/>
          <w:sz w:val="20"/>
        </w:rPr>
        <w:t xml:space="preserve">System Design Engineer </w:t>
      </w:r>
      <w:r w:rsidR="00F8283E" w:rsidRPr="00DF2FC1">
        <w:rPr>
          <w:rFonts w:ascii="Calibri" w:hAnsi="Calibri"/>
          <w:color w:val="000000" w:themeColor="text1"/>
          <w:sz w:val="20"/>
        </w:rPr>
        <w:t>(Intern)</w:t>
      </w:r>
      <w:r w:rsidRPr="00DF2FC1">
        <w:rPr>
          <w:rFonts w:ascii="Calibri" w:hAnsi="Calibri"/>
          <w:color w:val="000000" w:themeColor="text1"/>
          <w:sz w:val="20"/>
        </w:rPr>
        <w:t xml:space="preserve"> | Honeywell Aerospace | May </w:t>
      </w:r>
      <w:r w:rsidR="00F8283E" w:rsidRPr="00DF2FC1">
        <w:rPr>
          <w:rFonts w:ascii="Calibri" w:hAnsi="Calibri"/>
          <w:color w:val="000000" w:themeColor="text1"/>
          <w:sz w:val="20"/>
        </w:rPr>
        <w:t>2003</w:t>
      </w:r>
      <w:r w:rsidRPr="00DF2FC1">
        <w:rPr>
          <w:rFonts w:ascii="Calibri" w:hAnsi="Calibri"/>
          <w:color w:val="000000" w:themeColor="text1"/>
          <w:sz w:val="20"/>
        </w:rPr>
        <w:t xml:space="preserve"> – </w:t>
      </w:r>
      <w:r w:rsidR="00F8283E" w:rsidRPr="00DF2FC1">
        <w:rPr>
          <w:rFonts w:ascii="Calibri" w:hAnsi="Calibri"/>
          <w:color w:val="000000" w:themeColor="text1"/>
          <w:sz w:val="20"/>
        </w:rPr>
        <w:t>Aug</w:t>
      </w:r>
      <w:r w:rsidRPr="00DF2FC1">
        <w:rPr>
          <w:rFonts w:ascii="Calibri" w:hAnsi="Calibri"/>
          <w:color w:val="000000" w:themeColor="text1"/>
          <w:sz w:val="20"/>
        </w:rPr>
        <w:t xml:space="preserve"> </w:t>
      </w:r>
      <w:r w:rsidR="00F8283E" w:rsidRPr="00DF2FC1">
        <w:rPr>
          <w:rFonts w:ascii="Calibri" w:hAnsi="Calibri"/>
          <w:color w:val="000000" w:themeColor="text1"/>
          <w:sz w:val="20"/>
        </w:rPr>
        <w:t>2004</w:t>
      </w:r>
    </w:p>
    <w:p w14:paraId="44D6A9D2" w14:textId="46D1D1C4" w:rsidR="00B10F01" w:rsidRPr="00DF2FC1" w:rsidRDefault="00FF30F0" w:rsidP="00316B56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Responsible for developing auto-code generation tool for rapid prototyping software development code, resulting in extensive cost savings throughout various projects.</w:t>
      </w:r>
    </w:p>
    <w:p w14:paraId="78180B50" w14:textId="3E1DE43D" w:rsidR="00BB2338" w:rsidRPr="00DF2FC1" w:rsidRDefault="00BB2338" w:rsidP="00BB2338">
      <w:pPr>
        <w:pStyle w:val="ListBullet"/>
        <w:rPr>
          <w:rFonts w:ascii="Calibri" w:hAnsi="Calibri"/>
          <w:bCs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Languages: </w:t>
      </w:r>
      <w:r w:rsidR="004E3787" w:rsidRPr="00DF2FC1">
        <w:rPr>
          <w:rFonts w:ascii="Calibri" w:hAnsi="Calibri"/>
          <w:color w:val="000000" w:themeColor="text1"/>
        </w:rPr>
        <w:t>ADA</w:t>
      </w:r>
      <w:r w:rsidRPr="00DF2FC1">
        <w:rPr>
          <w:rFonts w:ascii="Calibri" w:hAnsi="Calibri"/>
          <w:color w:val="000000" w:themeColor="text1"/>
        </w:rPr>
        <w:t xml:space="preserve">, </w:t>
      </w:r>
      <w:r w:rsidR="002550B7" w:rsidRPr="00DF2FC1">
        <w:rPr>
          <w:rFonts w:ascii="Calibri" w:hAnsi="Calibri"/>
          <w:color w:val="000000" w:themeColor="text1"/>
        </w:rPr>
        <w:t xml:space="preserve">C, </w:t>
      </w:r>
      <w:r w:rsidRPr="00DF2FC1">
        <w:rPr>
          <w:rFonts w:ascii="Calibri" w:hAnsi="Calibri"/>
          <w:color w:val="000000" w:themeColor="text1"/>
        </w:rPr>
        <w:t>MATLAB</w:t>
      </w:r>
    </w:p>
    <w:p w14:paraId="34D918DA" w14:textId="5704D2BF" w:rsidR="00BB2338" w:rsidRPr="00DF2FC1" w:rsidRDefault="00BB2338" w:rsidP="00BB2338">
      <w:pPr>
        <w:pStyle w:val="ListBullet"/>
        <w:rPr>
          <w:rFonts w:ascii="Calibri" w:hAnsi="Calibri"/>
          <w:bCs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Tools: MATLAB, Simulink, PVCS</w:t>
      </w:r>
    </w:p>
    <w:p w14:paraId="5C809F4A" w14:textId="2AEE68D7" w:rsidR="00316B56" w:rsidRPr="00DF2FC1" w:rsidRDefault="00D90779" w:rsidP="00D90779">
      <w:pPr>
        <w:pStyle w:val="SectionHeading"/>
        <w:spacing w:before="240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lastRenderedPageBreak/>
        <w:t>Skills</w:t>
      </w:r>
    </w:p>
    <w:p w14:paraId="6B0AF6C3" w14:textId="038ECD4E" w:rsidR="002D2B37" w:rsidRPr="00DF2FC1" w:rsidRDefault="00220F23" w:rsidP="000D1D98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Languages: </w:t>
      </w:r>
      <w:r w:rsidRPr="00DF2FC1">
        <w:rPr>
          <w:rFonts w:ascii="Calibri" w:hAnsi="Calibri"/>
          <w:color w:val="000000" w:themeColor="text1"/>
        </w:rPr>
        <w:tab/>
      </w:r>
      <w:r w:rsidR="00FE4806" w:rsidRPr="00DF2FC1">
        <w:rPr>
          <w:rFonts w:ascii="Calibri" w:hAnsi="Calibri"/>
          <w:color w:val="000000" w:themeColor="text1"/>
        </w:rPr>
        <w:t xml:space="preserve">C/C++, </w:t>
      </w:r>
      <w:r w:rsidR="00D93397" w:rsidRPr="00DF2FC1">
        <w:rPr>
          <w:rFonts w:ascii="Calibri" w:hAnsi="Calibri"/>
          <w:color w:val="000000" w:themeColor="text1"/>
        </w:rPr>
        <w:t>C#</w:t>
      </w:r>
      <w:r w:rsidR="006C4565" w:rsidRPr="00DF2FC1">
        <w:rPr>
          <w:rFonts w:ascii="Calibri" w:hAnsi="Calibri"/>
          <w:color w:val="000000" w:themeColor="text1"/>
        </w:rPr>
        <w:t>, Objective-C</w:t>
      </w:r>
      <w:r w:rsidR="00D93397" w:rsidRPr="00DF2FC1">
        <w:rPr>
          <w:rFonts w:ascii="Calibri" w:hAnsi="Calibri"/>
          <w:color w:val="000000" w:themeColor="text1"/>
        </w:rPr>
        <w:t xml:space="preserve">, </w:t>
      </w:r>
      <w:r w:rsidR="00FE4806" w:rsidRPr="00DF2FC1">
        <w:rPr>
          <w:rFonts w:ascii="Calibri" w:hAnsi="Calibri"/>
          <w:color w:val="000000" w:themeColor="text1"/>
        </w:rPr>
        <w:t>Python,</w:t>
      </w:r>
      <w:r w:rsidR="00591635" w:rsidRPr="00DF2FC1">
        <w:rPr>
          <w:rFonts w:ascii="Calibri" w:hAnsi="Calibri"/>
          <w:color w:val="000000" w:themeColor="text1"/>
        </w:rPr>
        <w:t xml:space="preserve"> Java,</w:t>
      </w:r>
      <w:r w:rsidR="00FE4806" w:rsidRPr="00DF2FC1">
        <w:rPr>
          <w:rFonts w:ascii="Calibri" w:hAnsi="Calibri"/>
          <w:color w:val="000000" w:themeColor="text1"/>
        </w:rPr>
        <w:t xml:space="preserve"> </w:t>
      </w:r>
      <w:proofErr w:type="spellStart"/>
      <w:r w:rsidR="002D2B37" w:rsidRPr="00DF2FC1">
        <w:rPr>
          <w:rFonts w:ascii="Calibri" w:hAnsi="Calibri"/>
          <w:color w:val="000000" w:themeColor="text1"/>
        </w:rPr>
        <w:t>Javascript</w:t>
      </w:r>
      <w:proofErr w:type="spellEnd"/>
      <w:r w:rsidR="002D2B37" w:rsidRPr="00DF2FC1">
        <w:rPr>
          <w:rFonts w:ascii="Calibri" w:hAnsi="Calibri"/>
          <w:color w:val="000000" w:themeColor="text1"/>
        </w:rPr>
        <w:t xml:space="preserve">, </w:t>
      </w:r>
      <w:r w:rsidR="006C4565" w:rsidRPr="00DF2FC1">
        <w:rPr>
          <w:rFonts w:ascii="Calibri" w:hAnsi="Calibri"/>
          <w:color w:val="000000" w:themeColor="text1"/>
        </w:rPr>
        <w:t xml:space="preserve">MATLAB, </w:t>
      </w:r>
      <w:r w:rsidR="002D2B37" w:rsidRPr="00DF2FC1">
        <w:rPr>
          <w:rFonts w:ascii="Calibri" w:hAnsi="Calibri"/>
          <w:color w:val="000000" w:themeColor="text1"/>
        </w:rPr>
        <w:t>Go</w:t>
      </w:r>
      <w:r w:rsidR="00591635" w:rsidRPr="00DF2FC1">
        <w:rPr>
          <w:rFonts w:ascii="Calibri" w:hAnsi="Calibri"/>
          <w:color w:val="000000" w:themeColor="text1"/>
        </w:rPr>
        <w:t>, HTML</w:t>
      </w:r>
      <w:r w:rsidR="00517EC6" w:rsidRPr="00DF2FC1">
        <w:rPr>
          <w:rFonts w:ascii="Calibri" w:hAnsi="Calibri"/>
          <w:color w:val="000000" w:themeColor="text1"/>
        </w:rPr>
        <w:t>5</w:t>
      </w:r>
      <w:r w:rsidR="00E157B2" w:rsidRPr="00DF2FC1">
        <w:rPr>
          <w:rFonts w:ascii="Calibri" w:hAnsi="Calibri"/>
          <w:color w:val="000000" w:themeColor="text1"/>
        </w:rPr>
        <w:t>, CSS</w:t>
      </w:r>
    </w:p>
    <w:p w14:paraId="715942FD" w14:textId="78877CB2" w:rsidR="00517EC6" w:rsidRPr="00DF2FC1" w:rsidRDefault="00517EC6" w:rsidP="000D1D98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Frameworks:</w:t>
      </w:r>
      <w:r w:rsidRPr="00DF2FC1">
        <w:rPr>
          <w:rFonts w:ascii="Calibri" w:hAnsi="Calibri"/>
          <w:color w:val="000000" w:themeColor="text1"/>
        </w:rPr>
        <w:tab/>
        <w:t>Bootstrap, jQuery, Node.js</w:t>
      </w:r>
      <w:r w:rsidR="006C5BDD" w:rsidRPr="00DF2FC1">
        <w:rPr>
          <w:rFonts w:ascii="Calibri" w:hAnsi="Calibri"/>
          <w:color w:val="000000" w:themeColor="text1"/>
        </w:rPr>
        <w:t xml:space="preserve">, </w:t>
      </w:r>
      <w:proofErr w:type="spellStart"/>
      <w:r w:rsidR="006C5BDD" w:rsidRPr="00DF2FC1">
        <w:rPr>
          <w:rFonts w:ascii="Calibri" w:hAnsi="Calibri"/>
          <w:color w:val="000000" w:themeColor="text1"/>
        </w:rPr>
        <w:t>OpenCV</w:t>
      </w:r>
      <w:proofErr w:type="spellEnd"/>
    </w:p>
    <w:p w14:paraId="55A08316" w14:textId="5C6BFA6B" w:rsidR="00517EC6" w:rsidRPr="00DF2FC1" w:rsidRDefault="00517EC6" w:rsidP="00517EC6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Database:</w:t>
      </w:r>
      <w:r w:rsidRPr="00DF2FC1">
        <w:rPr>
          <w:rFonts w:ascii="Calibri" w:hAnsi="Calibri"/>
          <w:color w:val="000000" w:themeColor="text1"/>
        </w:rPr>
        <w:tab/>
        <w:t xml:space="preserve">MySQL, PostgreSQL, MongoDB, AWS, </w:t>
      </w:r>
      <w:proofErr w:type="spellStart"/>
      <w:r w:rsidRPr="00DF2FC1">
        <w:rPr>
          <w:rFonts w:ascii="Calibri" w:hAnsi="Calibri"/>
          <w:color w:val="000000" w:themeColor="text1"/>
        </w:rPr>
        <w:t>Presto</w:t>
      </w:r>
      <w:r w:rsidR="00C7417B" w:rsidRPr="00DF2FC1">
        <w:rPr>
          <w:rFonts w:ascii="Calibri" w:hAnsi="Calibri"/>
          <w:color w:val="000000" w:themeColor="text1"/>
        </w:rPr>
        <w:t>DB</w:t>
      </w:r>
      <w:proofErr w:type="spellEnd"/>
    </w:p>
    <w:p w14:paraId="381407D0" w14:textId="1317CDD7" w:rsidR="002D2B37" w:rsidRPr="00DF2FC1" w:rsidRDefault="00220F23" w:rsidP="0073228B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Tools: </w:t>
      </w:r>
      <w:r w:rsidRPr="00DF2FC1">
        <w:rPr>
          <w:rFonts w:ascii="Calibri" w:hAnsi="Calibri"/>
          <w:color w:val="000000" w:themeColor="text1"/>
        </w:rPr>
        <w:tab/>
      </w:r>
      <w:r w:rsidRPr="00DF2FC1">
        <w:rPr>
          <w:rFonts w:ascii="Calibri" w:hAnsi="Calibri"/>
          <w:color w:val="000000" w:themeColor="text1"/>
        </w:rPr>
        <w:tab/>
      </w:r>
      <w:r w:rsidR="004F3872" w:rsidRPr="00DF2FC1">
        <w:rPr>
          <w:rFonts w:ascii="Calibri" w:hAnsi="Calibri"/>
          <w:color w:val="000000" w:themeColor="text1"/>
        </w:rPr>
        <w:t xml:space="preserve">MATLAB, Simulink, </w:t>
      </w:r>
      <w:proofErr w:type="spellStart"/>
      <w:r w:rsidR="00053684" w:rsidRPr="00DF2FC1">
        <w:rPr>
          <w:rFonts w:ascii="Calibri" w:hAnsi="Calibri"/>
          <w:color w:val="000000" w:themeColor="text1"/>
        </w:rPr>
        <w:t>LabView</w:t>
      </w:r>
      <w:proofErr w:type="spellEnd"/>
      <w:r w:rsidR="00053684" w:rsidRPr="00DF2FC1">
        <w:rPr>
          <w:rFonts w:ascii="Calibri" w:hAnsi="Calibri"/>
          <w:color w:val="000000" w:themeColor="text1"/>
        </w:rPr>
        <w:t xml:space="preserve">, </w:t>
      </w:r>
      <w:r w:rsidR="000E74C7" w:rsidRPr="00DF2FC1">
        <w:rPr>
          <w:rFonts w:ascii="Calibri" w:hAnsi="Calibri"/>
          <w:color w:val="000000" w:themeColor="text1"/>
        </w:rPr>
        <w:t xml:space="preserve">Visual Studio, </w:t>
      </w:r>
      <w:r w:rsidR="006C5BDD" w:rsidRPr="00DF2FC1">
        <w:rPr>
          <w:rFonts w:ascii="Calibri" w:hAnsi="Calibri"/>
          <w:color w:val="000000" w:themeColor="text1"/>
        </w:rPr>
        <w:t>Unity3D</w:t>
      </w:r>
      <w:r w:rsidR="003F1DD9" w:rsidRPr="00DF2FC1">
        <w:rPr>
          <w:rFonts w:ascii="Calibri" w:hAnsi="Calibri"/>
          <w:color w:val="000000" w:themeColor="text1"/>
        </w:rPr>
        <w:t xml:space="preserve">, </w:t>
      </w:r>
      <w:proofErr w:type="spellStart"/>
      <w:r w:rsidR="003F1DD9" w:rsidRPr="00DF2FC1">
        <w:rPr>
          <w:rFonts w:ascii="Calibri" w:hAnsi="Calibri"/>
          <w:color w:val="000000" w:themeColor="text1"/>
        </w:rPr>
        <w:t>Vuforia</w:t>
      </w:r>
      <w:proofErr w:type="spellEnd"/>
      <w:r w:rsidR="003F1DD9" w:rsidRPr="00DF2FC1">
        <w:rPr>
          <w:rFonts w:ascii="Calibri" w:hAnsi="Calibri"/>
          <w:color w:val="000000" w:themeColor="text1"/>
        </w:rPr>
        <w:t xml:space="preserve"> SDK</w:t>
      </w:r>
      <w:r w:rsidR="00854007" w:rsidRPr="00DF2FC1">
        <w:rPr>
          <w:rFonts w:ascii="Calibri" w:hAnsi="Calibri"/>
          <w:color w:val="000000" w:themeColor="text1"/>
        </w:rPr>
        <w:t>, DOORS</w:t>
      </w:r>
    </w:p>
    <w:p w14:paraId="351C6041" w14:textId="37F5257F" w:rsidR="00F2338C" w:rsidRPr="00DF2FC1" w:rsidRDefault="00846805" w:rsidP="0073228B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CM</w:t>
      </w:r>
      <w:r w:rsidR="00F2338C" w:rsidRPr="00DF2FC1">
        <w:rPr>
          <w:rFonts w:ascii="Calibri" w:hAnsi="Calibri"/>
          <w:color w:val="000000" w:themeColor="text1"/>
        </w:rPr>
        <w:t xml:space="preserve">: </w:t>
      </w:r>
      <w:r w:rsidR="00F2338C" w:rsidRPr="00DF2FC1">
        <w:rPr>
          <w:rFonts w:ascii="Calibri" w:hAnsi="Calibri"/>
          <w:color w:val="000000" w:themeColor="text1"/>
        </w:rPr>
        <w:tab/>
      </w:r>
      <w:r w:rsidR="00EB1776" w:rsidRPr="00DF2FC1">
        <w:rPr>
          <w:rFonts w:ascii="Calibri" w:hAnsi="Calibri"/>
          <w:color w:val="000000" w:themeColor="text1"/>
        </w:rPr>
        <w:tab/>
      </w:r>
      <w:r w:rsidR="00F2338C" w:rsidRPr="00DF2FC1">
        <w:rPr>
          <w:rFonts w:ascii="Calibri" w:hAnsi="Calibri"/>
          <w:color w:val="000000" w:themeColor="text1"/>
        </w:rPr>
        <w:t xml:space="preserve">Perforce, SVN, </w:t>
      </w:r>
      <w:proofErr w:type="spellStart"/>
      <w:r w:rsidR="00F2338C" w:rsidRPr="00DF2FC1">
        <w:rPr>
          <w:rFonts w:ascii="Calibri" w:hAnsi="Calibri"/>
          <w:color w:val="000000" w:themeColor="text1"/>
        </w:rPr>
        <w:t>Git</w:t>
      </w:r>
      <w:proofErr w:type="spellEnd"/>
      <w:r w:rsidR="00BF47A8" w:rsidRPr="00DF2FC1">
        <w:rPr>
          <w:rFonts w:ascii="Calibri" w:hAnsi="Calibri"/>
          <w:color w:val="000000" w:themeColor="text1"/>
        </w:rPr>
        <w:t>, PVCS</w:t>
      </w:r>
    </w:p>
    <w:p w14:paraId="454E1BF5" w14:textId="4159C624" w:rsidR="0073228B" w:rsidRPr="00DF2FC1" w:rsidRDefault="0073228B" w:rsidP="0073228B">
      <w:pPr>
        <w:pStyle w:val="SectionHeading"/>
        <w:spacing w:before="240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Publications</w:t>
      </w:r>
    </w:p>
    <w:p w14:paraId="2FFEE536" w14:textId="77777777" w:rsidR="00036FF7" w:rsidRPr="00DF2FC1" w:rsidRDefault="00036FF7" w:rsidP="00036FF7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David </w:t>
      </w:r>
      <w:proofErr w:type="spellStart"/>
      <w:r w:rsidRPr="00DF2FC1">
        <w:rPr>
          <w:rFonts w:ascii="Calibri" w:hAnsi="Calibri"/>
          <w:color w:val="000000" w:themeColor="text1"/>
        </w:rPr>
        <w:t>Lazarovich</w:t>
      </w:r>
      <w:proofErr w:type="spellEnd"/>
      <w:r w:rsidRPr="00DF2FC1">
        <w:rPr>
          <w:rFonts w:ascii="Calibri" w:hAnsi="Calibri"/>
          <w:color w:val="000000" w:themeColor="text1"/>
        </w:rPr>
        <w:t xml:space="preserve"> and Sang-</w:t>
      </w:r>
      <w:proofErr w:type="spellStart"/>
      <w:r w:rsidRPr="00DF2FC1">
        <w:rPr>
          <w:rFonts w:ascii="Calibri" w:hAnsi="Calibri"/>
          <w:color w:val="000000" w:themeColor="text1"/>
        </w:rPr>
        <w:t>Joon</w:t>
      </w:r>
      <w:proofErr w:type="spellEnd"/>
      <w:r w:rsidRPr="00DF2FC1">
        <w:rPr>
          <w:rFonts w:ascii="Calibri" w:hAnsi="Calibri"/>
          <w:color w:val="000000" w:themeColor="text1"/>
        </w:rPr>
        <w:t xml:space="preserve"> Lee, “Approach for an Integrated Multi-Domain Aircraft Energy Model”, SAE International Journal of Aerospace, April 2009 vol. 1 no. 1 1053-1058.</w:t>
      </w:r>
    </w:p>
    <w:p w14:paraId="2632F859" w14:textId="36FE26AE" w:rsidR="00036FF7" w:rsidRPr="00DF2FC1" w:rsidRDefault="00036FF7" w:rsidP="00036FF7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Ileana </w:t>
      </w:r>
      <w:proofErr w:type="spellStart"/>
      <w:r w:rsidRPr="00DF2FC1">
        <w:rPr>
          <w:rFonts w:ascii="Calibri" w:hAnsi="Calibri"/>
          <w:color w:val="000000" w:themeColor="text1"/>
        </w:rPr>
        <w:t>Rusan</w:t>
      </w:r>
      <w:proofErr w:type="spellEnd"/>
      <w:r w:rsidRPr="00DF2FC1">
        <w:rPr>
          <w:rFonts w:ascii="Calibri" w:hAnsi="Calibri"/>
          <w:color w:val="000000" w:themeColor="text1"/>
        </w:rPr>
        <w:t>, Sang-</w:t>
      </w:r>
      <w:proofErr w:type="spellStart"/>
      <w:r w:rsidRPr="00DF2FC1">
        <w:rPr>
          <w:rFonts w:ascii="Calibri" w:hAnsi="Calibri"/>
          <w:color w:val="000000" w:themeColor="text1"/>
        </w:rPr>
        <w:t>Joon</w:t>
      </w:r>
      <w:proofErr w:type="spellEnd"/>
      <w:r w:rsidRPr="00DF2FC1">
        <w:rPr>
          <w:rFonts w:ascii="Calibri" w:hAnsi="Calibri"/>
          <w:color w:val="000000" w:themeColor="text1"/>
        </w:rPr>
        <w:t xml:space="preserve"> Lee and </w:t>
      </w:r>
      <w:proofErr w:type="spellStart"/>
      <w:r w:rsidRPr="00DF2FC1">
        <w:rPr>
          <w:rFonts w:ascii="Calibri" w:hAnsi="Calibri"/>
          <w:color w:val="000000" w:themeColor="text1"/>
        </w:rPr>
        <w:t>Anantha</w:t>
      </w:r>
      <w:proofErr w:type="spellEnd"/>
      <w:r w:rsidRPr="00DF2FC1">
        <w:rPr>
          <w:rFonts w:ascii="Calibri" w:hAnsi="Calibri"/>
          <w:color w:val="000000" w:themeColor="text1"/>
        </w:rPr>
        <w:t xml:space="preserve"> </w:t>
      </w:r>
      <w:proofErr w:type="spellStart"/>
      <w:r w:rsidRPr="00DF2FC1">
        <w:rPr>
          <w:rFonts w:ascii="Calibri" w:hAnsi="Calibri"/>
          <w:color w:val="000000" w:themeColor="text1"/>
        </w:rPr>
        <w:t>Koduru</w:t>
      </w:r>
      <w:proofErr w:type="spellEnd"/>
      <w:r w:rsidRPr="00DF2FC1">
        <w:rPr>
          <w:rFonts w:ascii="Calibri" w:hAnsi="Calibri"/>
          <w:color w:val="000000" w:themeColor="text1"/>
        </w:rPr>
        <w:t>, “Early Validation of Power Distribution Channel Controller LRM Requirement using Rapid Prototyping Simulations”, SAE Power Systems Conference, Seattle, Washington, Nov 11-13, 2008.</w:t>
      </w:r>
    </w:p>
    <w:p w14:paraId="737C8862" w14:textId="7CFF1676" w:rsidR="002D2B37" w:rsidRPr="00DF2FC1" w:rsidRDefault="00036FF7" w:rsidP="00036FF7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Sang-</w:t>
      </w:r>
      <w:proofErr w:type="spellStart"/>
      <w:r w:rsidRPr="00DF2FC1">
        <w:rPr>
          <w:rFonts w:ascii="Calibri" w:hAnsi="Calibri"/>
          <w:color w:val="000000" w:themeColor="text1"/>
        </w:rPr>
        <w:t>Joon</w:t>
      </w:r>
      <w:proofErr w:type="spellEnd"/>
      <w:r w:rsidRPr="00DF2FC1">
        <w:rPr>
          <w:rFonts w:ascii="Calibri" w:hAnsi="Calibri"/>
          <w:color w:val="000000" w:themeColor="text1"/>
        </w:rPr>
        <w:t xml:space="preserve"> Lee and </w:t>
      </w:r>
      <w:proofErr w:type="spellStart"/>
      <w:r w:rsidRPr="00DF2FC1">
        <w:rPr>
          <w:rFonts w:ascii="Calibri" w:hAnsi="Calibri"/>
          <w:color w:val="000000" w:themeColor="text1"/>
        </w:rPr>
        <w:t>Kaamran</w:t>
      </w:r>
      <w:proofErr w:type="spellEnd"/>
      <w:r w:rsidRPr="00DF2FC1">
        <w:rPr>
          <w:rFonts w:ascii="Calibri" w:hAnsi="Calibri"/>
          <w:color w:val="000000" w:themeColor="text1"/>
        </w:rPr>
        <w:t xml:space="preserve"> </w:t>
      </w:r>
      <w:proofErr w:type="spellStart"/>
      <w:r w:rsidRPr="00DF2FC1">
        <w:rPr>
          <w:rFonts w:ascii="Calibri" w:hAnsi="Calibri"/>
          <w:color w:val="000000" w:themeColor="text1"/>
        </w:rPr>
        <w:t>Raahemifar</w:t>
      </w:r>
      <w:proofErr w:type="spellEnd"/>
      <w:r w:rsidRPr="00DF2FC1">
        <w:rPr>
          <w:rFonts w:ascii="Calibri" w:hAnsi="Calibri"/>
          <w:color w:val="000000" w:themeColor="text1"/>
        </w:rPr>
        <w:t xml:space="preserve">, “FPGA Placement and Optimization Methodology: A Survey”, IEEE CCECE’08: Symposium on Circuits, Devices and Systems, </w:t>
      </w:r>
      <w:r w:rsidR="007120F0" w:rsidRPr="00DF2FC1">
        <w:rPr>
          <w:rFonts w:ascii="Calibri" w:hAnsi="Calibri"/>
          <w:color w:val="000000" w:themeColor="text1"/>
        </w:rPr>
        <w:t>Niagara</w:t>
      </w:r>
      <w:r w:rsidRPr="00DF2FC1">
        <w:rPr>
          <w:rFonts w:ascii="Calibri" w:hAnsi="Calibri"/>
          <w:color w:val="000000" w:themeColor="text1"/>
        </w:rPr>
        <w:t xml:space="preserve"> Falls Canada, May 4-7, 2008.   </w:t>
      </w:r>
    </w:p>
    <w:p w14:paraId="7B255E41" w14:textId="3D5EBCF8" w:rsidR="00036FF7" w:rsidRPr="00DF2FC1" w:rsidRDefault="00036FF7" w:rsidP="00036FF7">
      <w:pPr>
        <w:pStyle w:val="SectionHeading"/>
        <w:spacing w:before="240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>Patents</w:t>
      </w:r>
    </w:p>
    <w:p w14:paraId="4C6EE2C8" w14:textId="3607B238" w:rsidR="00036FF7" w:rsidRPr="00DF2FC1" w:rsidRDefault="00036FF7" w:rsidP="00036FF7">
      <w:pPr>
        <w:pStyle w:val="ListBullet"/>
        <w:rPr>
          <w:rFonts w:ascii="Calibri" w:hAnsi="Calibri"/>
          <w:color w:val="000000" w:themeColor="text1"/>
        </w:rPr>
      </w:pPr>
      <w:r w:rsidRPr="00DF2FC1">
        <w:rPr>
          <w:rFonts w:ascii="Calibri" w:hAnsi="Calibri"/>
          <w:color w:val="000000" w:themeColor="text1"/>
        </w:rPr>
        <w:t xml:space="preserve">Inventors: David </w:t>
      </w:r>
      <w:proofErr w:type="spellStart"/>
      <w:r w:rsidRPr="00DF2FC1">
        <w:rPr>
          <w:rFonts w:ascii="Calibri" w:hAnsi="Calibri"/>
          <w:color w:val="000000" w:themeColor="text1"/>
        </w:rPr>
        <w:t>Lazarovich</w:t>
      </w:r>
      <w:proofErr w:type="spellEnd"/>
      <w:r w:rsidRPr="00DF2FC1">
        <w:rPr>
          <w:rFonts w:ascii="Calibri" w:hAnsi="Calibri"/>
          <w:color w:val="000000" w:themeColor="text1"/>
        </w:rPr>
        <w:t xml:space="preserve">, Ileana </w:t>
      </w:r>
      <w:proofErr w:type="spellStart"/>
      <w:r w:rsidRPr="00DF2FC1">
        <w:rPr>
          <w:rFonts w:ascii="Calibri" w:hAnsi="Calibri"/>
          <w:color w:val="000000" w:themeColor="text1"/>
        </w:rPr>
        <w:t>Rusan</w:t>
      </w:r>
      <w:proofErr w:type="spellEnd"/>
      <w:r w:rsidRPr="00DF2FC1">
        <w:rPr>
          <w:rFonts w:ascii="Calibri" w:hAnsi="Calibri"/>
          <w:color w:val="000000" w:themeColor="text1"/>
        </w:rPr>
        <w:t xml:space="preserve">, Joe </w:t>
      </w:r>
      <w:proofErr w:type="spellStart"/>
      <w:r w:rsidRPr="00DF2FC1">
        <w:rPr>
          <w:rFonts w:ascii="Calibri" w:hAnsi="Calibri"/>
          <w:color w:val="000000" w:themeColor="text1"/>
        </w:rPr>
        <w:t>Nutaro</w:t>
      </w:r>
      <w:proofErr w:type="spellEnd"/>
      <w:r w:rsidRPr="00DF2FC1">
        <w:rPr>
          <w:rFonts w:ascii="Calibri" w:hAnsi="Calibri"/>
          <w:color w:val="000000" w:themeColor="text1"/>
        </w:rPr>
        <w:t>, Sang-</w:t>
      </w:r>
      <w:proofErr w:type="spellStart"/>
      <w:r w:rsidRPr="00DF2FC1">
        <w:rPr>
          <w:rFonts w:ascii="Calibri" w:hAnsi="Calibri"/>
          <w:color w:val="000000" w:themeColor="text1"/>
        </w:rPr>
        <w:t>Joon</w:t>
      </w:r>
      <w:proofErr w:type="spellEnd"/>
      <w:r w:rsidRPr="00DF2FC1">
        <w:rPr>
          <w:rFonts w:ascii="Calibri" w:hAnsi="Calibri"/>
          <w:color w:val="000000" w:themeColor="text1"/>
        </w:rPr>
        <w:t xml:space="preserve"> Lee, Ted </w:t>
      </w:r>
      <w:proofErr w:type="spellStart"/>
      <w:r w:rsidRPr="00DF2FC1">
        <w:rPr>
          <w:rFonts w:ascii="Calibri" w:hAnsi="Calibri"/>
          <w:color w:val="000000" w:themeColor="text1"/>
        </w:rPr>
        <w:t>Gayowsky</w:t>
      </w:r>
      <w:proofErr w:type="spellEnd"/>
      <w:r w:rsidRPr="00DF2FC1">
        <w:rPr>
          <w:rFonts w:ascii="Calibri" w:hAnsi="Calibri"/>
          <w:color w:val="000000" w:themeColor="text1"/>
        </w:rPr>
        <w:t>, Title: “Meth</w:t>
      </w:r>
      <w:r w:rsidR="008748E9" w:rsidRPr="00DF2FC1">
        <w:rPr>
          <w:rFonts w:ascii="Calibri" w:hAnsi="Calibri"/>
          <w:color w:val="000000" w:themeColor="text1"/>
        </w:rPr>
        <w:t>od for Active Power Management a</w:t>
      </w:r>
      <w:r w:rsidRPr="00DF2FC1">
        <w:rPr>
          <w:rFonts w:ascii="Calibri" w:hAnsi="Calibri"/>
          <w:color w:val="000000" w:themeColor="text1"/>
        </w:rPr>
        <w:t>nd Allocation of Funct</w:t>
      </w:r>
      <w:r w:rsidR="007120F0" w:rsidRPr="00DF2FC1">
        <w:rPr>
          <w:rFonts w:ascii="Calibri" w:hAnsi="Calibri"/>
          <w:color w:val="000000" w:themeColor="text1"/>
        </w:rPr>
        <w:t>ionality”, United States Patent</w:t>
      </w:r>
      <w:r w:rsidR="00B63376" w:rsidRPr="00DF2FC1">
        <w:rPr>
          <w:rFonts w:ascii="Calibri" w:hAnsi="Calibri"/>
          <w:color w:val="000000" w:themeColor="text1"/>
        </w:rPr>
        <w:t xml:space="preserve"> 20100280682, Issued November </w:t>
      </w:r>
      <w:r w:rsidRPr="00DF2FC1">
        <w:rPr>
          <w:rFonts w:ascii="Calibri" w:hAnsi="Calibri"/>
          <w:color w:val="000000" w:themeColor="text1"/>
        </w:rPr>
        <w:t>4, 2010.</w:t>
      </w:r>
    </w:p>
    <w:sectPr w:rsidR="00036FF7" w:rsidRPr="00DF2FC1" w:rsidSect="004E3787">
      <w:footerReference w:type="default" r:id="rId11"/>
      <w:pgSz w:w="12240" w:h="15840"/>
      <w:pgMar w:top="756" w:right="1440" w:bottom="101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46F7D" w14:textId="77777777" w:rsidR="00EB09BE" w:rsidRDefault="00EB09BE">
      <w:pPr>
        <w:spacing w:after="0"/>
      </w:pPr>
      <w:r>
        <w:separator/>
      </w:r>
    </w:p>
  </w:endnote>
  <w:endnote w:type="continuationSeparator" w:id="0">
    <w:p w14:paraId="2A0854AD" w14:textId="77777777" w:rsidR="00EB09BE" w:rsidRDefault="00EB0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0CD27" w14:textId="77777777" w:rsidR="00F52223" w:rsidRDefault="001E49B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F2FC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6F1A2" w14:textId="77777777" w:rsidR="00EB09BE" w:rsidRDefault="00EB09BE">
      <w:pPr>
        <w:spacing w:after="0"/>
      </w:pPr>
      <w:r>
        <w:separator/>
      </w:r>
    </w:p>
  </w:footnote>
  <w:footnote w:type="continuationSeparator" w:id="0">
    <w:p w14:paraId="75689688" w14:textId="77777777" w:rsidR="00EB09BE" w:rsidRDefault="00EB09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5ECF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5F55D5"/>
    <w:multiLevelType w:val="hybridMultilevel"/>
    <w:tmpl w:val="119A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6"/>
    <w:rsid w:val="00034471"/>
    <w:rsid w:val="00036FF7"/>
    <w:rsid w:val="00042571"/>
    <w:rsid w:val="00050FDA"/>
    <w:rsid w:val="00053684"/>
    <w:rsid w:val="00066387"/>
    <w:rsid w:val="00067C32"/>
    <w:rsid w:val="000729B9"/>
    <w:rsid w:val="00074770"/>
    <w:rsid w:val="000810B8"/>
    <w:rsid w:val="000969A3"/>
    <w:rsid w:val="000D1D98"/>
    <w:rsid w:val="000E305D"/>
    <w:rsid w:val="000E5F89"/>
    <w:rsid w:val="000E74C7"/>
    <w:rsid w:val="0011063B"/>
    <w:rsid w:val="00127ADC"/>
    <w:rsid w:val="00134729"/>
    <w:rsid w:val="001425A1"/>
    <w:rsid w:val="0015043B"/>
    <w:rsid w:val="00163E86"/>
    <w:rsid w:val="00175FF6"/>
    <w:rsid w:val="001937BC"/>
    <w:rsid w:val="00194EBB"/>
    <w:rsid w:val="001A0DF8"/>
    <w:rsid w:val="001E49BD"/>
    <w:rsid w:val="001E7792"/>
    <w:rsid w:val="001F37BB"/>
    <w:rsid w:val="00213BE0"/>
    <w:rsid w:val="00220F23"/>
    <w:rsid w:val="00224C94"/>
    <w:rsid w:val="00250156"/>
    <w:rsid w:val="002550B7"/>
    <w:rsid w:val="00262DAD"/>
    <w:rsid w:val="0027037B"/>
    <w:rsid w:val="00271EE5"/>
    <w:rsid w:val="00275A44"/>
    <w:rsid w:val="002D2B37"/>
    <w:rsid w:val="002E2D76"/>
    <w:rsid w:val="002E6404"/>
    <w:rsid w:val="002E6A5A"/>
    <w:rsid w:val="00316B56"/>
    <w:rsid w:val="00324475"/>
    <w:rsid w:val="00331B82"/>
    <w:rsid w:val="00341612"/>
    <w:rsid w:val="0036132E"/>
    <w:rsid w:val="00390FBF"/>
    <w:rsid w:val="003C0C35"/>
    <w:rsid w:val="003C4717"/>
    <w:rsid w:val="003F1DD9"/>
    <w:rsid w:val="003F2CB1"/>
    <w:rsid w:val="00412DC7"/>
    <w:rsid w:val="00433568"/>
    <w:rsid w:val="0045223E"/>
    <w:rsid w:val="00462512"/>
    <w:rsid w:val="004670D7"/>
    <w:rsid w:val="00475F6E"/>
    <w:rsid w:val="00485C6D"/>
    <w:rsid w:val="004A3E55"/>
    <w:rsid w:val="004C49D3"/>
    <w:rsid w:val="004D0FCA"/>
    <w:rsid w:val="004D1D80"/>
    <w:rsid w:val="004E0A63"/>
    <w:rsid w:val="004E3787"/>
    <w:rsid w:val="004E77E2"/>
    <w:rsid w:val="004F0904"/>
    <w:rsid w:val="004F3872"/>
    <w:rsid w:val="00503FEF"/>
    <w:rsid w:val="0051717B"/>
    <w:rsid w:val="00517EC6"/>
    <w:rsid w:val="00524997"/>
    <w:rsid w:val="0054571C"/>
    <w:rsid w:val="0054577A"/>
    <w:rsid w:val="00554C7A"/>
    <w:rsid w:val="00572519"/>
    <w:rsid w:val="00581AA9"/>
    <w:rsid w:val="005876B8"/>
    <w:rsid w:val="00591635"/>
    <w:rsid w:val="00594345"/>
    <w:rsid w:val="005A0D09"/>
    <w:rsid w:val="005A18A7"/>
    <w:rsid w:val="005D4723"/>
    <w:rsid w:val="005D66AD"/>
    <w:rsid w:val="005E02BC"/>
    <w:rsid w:val="00600F86"/>
    <w:rsid w:val="00636F47"/>
    <w:rsid w:val="0066735C"/>
    <w:rsid w:val="00690430"/>
    <w:rsid w:val="00694055"/>
    <w:rsid w:val="00694909"/>
    <w:rsid w:val="006B36EA"/>
    <w:rsid w:val="006C2ABC"/>
    <w:rsid w:val="006C390A"/>
    <w:rsid w:val="006C4565"/>
    <w:rsid w:val="006C5BDD"/>
    <w:rsid w:val="006D03B4"/>
    <w:rsid w:val="006D2BEC"/>
    <w:rsid w:val="006E5A71"/>
    <w:rsid w:val="007040E1"/>
    <w:rsid w:val="007120F0"/>
    <w:rsid w:val="00724385"/>
    <w:rsid w:val="0073228B"/>
    <w:rsid w:val="00742ACE"/>
    <w:rsid w:val="0074369A"/>
    <w:rsid w:val="0074501C"/>
    <w:rsid w:val="0075369B"/>
    <w:rsid w:val="00760F46"/>
    <w:rsid w:val="0076788E"/>
    <w:rsid w:val="00796ED8"/>
    <w:rsid w:val="007B01B5"/>
    <w:rsid w:val="007C0C7A"/>
    <w:rsid w:val="007C3CB2"/>
    <w:rsid w:val="007F386A"/>
    <w:rsid w:val="008045AB"/>
    <w:rsid w:val="00814498"/>
    <w:rsid w:val="008250E1"/>
    <w:rsid w:val="00827629"/>
    <w:rsid w:val="00843056"/>
    <w:rsid w:val="00846805"/>
    <w:rsid w:val="00851D38"/>
    <w:rsid w:val="00852090"/>
    <w:rsid w:val="00854007"/>
    <w:rsid w:val="008646DF"/>
    <w:rsid w:val="008741F8"/>
    <w:rsid w:val="008748E9"/>
    <w:rsid w:val="00877AF4"/>
    <w:rsid w:val="00883490"/>
    <w:rsid w:val="00890EC8"/>
    <w:rsid w:val="008958E5"/>
    <w:rsid w:val="008B5546"/>
    <w:rsid w:val="008C402E"/>
    <w:rsid w:val="008C5F95"/>
    <w:rsid w:val="008C6EB4"/>
    <w:rsid w:val="008D4E6F"/>
    <w:rsid w:val="008D57E6"/>
    <w:rsid w:val="008D6BC5"/>
    <w:rsid w:val="008F3D2F"/>
    <w:rsid w:val="008F7212"/>
    <w:rsid w:val="00905C9B"/>
    <w:rsid w:val="00911678"/>
    <w:rsid w:val="00941192"/>
    <w:rsid w:val="0094600B"/>
    <w:rsid w:val="009555B7"/>
    <w:rsid w:val="00995C4F"/>
    <w:rsid w:val="009A5038"/>
    <w:rsid w:val="009B74E4"/>
    <w:rsid w:val="009D7EAA"/>
    <w:rsid w:val="00A22F3C"/>
    <w:rsid w:val="00A30313"/>
    <w:rsid w:val="00A3270C"/>
    <w:rsid w:val="00A51199"/>
    <w:rsid w:val="00A65354"/>
    <w:rsid w:val="00A75333"/>
    <w:rsid w:val="00A85272"/>
    <w:rsid w:val="00AA633D"/>
    <w:rsid w:val="00AB0B2F"/>
    <w:rsid w:val="00AD1A8A"/>
    <w:rsid w:val="00AD60CD"/>
    <w:rsid w:val="00AD6752"/>
    <w:rsid w:val="00AE5FC2"/>
    <w:rsid w:val="00AF10A6"/>
    <w:rsid w:val="00AF55DD"/>
    <w:rsid w:val="00B0291C"/>
    <w:rsid w:val="00B06D3E"/>
    <w:rsid w:val="00B10F01"/>
    <w:rsid w:val="00B15A7F"/>
    <w:rsid w:val="00B370F5"/>
    <w:rsid w:val="00B41802"/>
    <w:rsid w:val="00B55183"/>
    <w:rsid w:val="00B63376"/>
    <w:rsid w:val="00B6337B"/>
    <w:rsid w:val="00B70B58"/>
    <w:rsid w:val="00B7300A"/>
    <w:rsid w:val="00B80B2F"/>
    <w:rsid w:val="00B86BE9"/>
    <w:rsid w:val="00B900E8"/>
    <w:rsid w:val="00B92F50"/>
    <w:rsid w:val="00B935BA"/>
    <w:rsid w:val="00BA2802"/>
    <w:rsid w:val="00BA3637"/>
    <w:rsid w:val="00BA68BF"/>
    <w:rsid w:val="00BB04F3"/>
    <w:rsid w:val="00BB2338"/>
    <w:rsid w:val="00BD4B36"/>
    <w:rsid w:val="00BD5F8E"/>
    <w:rsid w:val="00BF2EC3"/>
    <w:rsid w:val="00BF47A8"/>
    <w:rsid w:val="00C119BF"/>
    <w:rsid w:val="00C11DC3"/>
    <w:rsid w:val="00C17E7D"/>
    <w:rsid w:val="00C2563E"/>
    <w:rsid w:val="00C6475E"/>
    <w:rsid w:val="00C64DDF"/>
    <w:rsid w:val="00C67455"/>
    <w:rsid w:val="00C7417B"/>
    <w:rsid w:val="00C804AB"/>
    <w:rsid w:val="00C85F78"/>
    <w:rsid w:val="00C9114D"/>
    <w:rsid w:val="00CB48C0"/>
    <w:rsid w:val="00CC495A"/>
    <w:rsid w:val="00CD74AC"/>
    <w:rsid w:val="00CF5425"/>
    <w:rsid w:val="00D453D6"/>
    <w:rsid w:val="00D465C4"/>
    <w:rsid w:val="00D542AE"/>
    <w:rsid w:val="00D72B34"/>
    <w:rsid w:val="00D90779"/>
    <w:rsid w:val="00D93397"/>
    <w:rsid w:val="00DB2488"/>
    <w:rsid w:val="00DB38A7"/>
    <w:rsid w:val="00DB62B0"/>
    <w:rsid w:val="00DD4BF0"/>
    <w:rsid w:val="00DD67C1"/>
    <w:rsid w:val="00DF2FC1"/>
    <w:rsid w:val="00E0332F"/>
    <w:rsid w:val="00E07F83"/>
    <w:rsid w:val="00E157B2"/>
    <w:rsid w:val="00E21C80"/>
    <w:rsid w:val="00E233B1"/>
    <w:rsid w:val="00E25CD7"/>
    <w:rsid w:val="00E31097"/>
    <w:rsid w:val="00E55757"/>
    <w:rsid w:val="00E83D7B"/>
    <w:rsid w:val="00E92E15"/>
    <w:rsid w:val="00EA7F9C"/>
    <w:rsid w:val="00EB09BE"/>
    <w:rsid w:val="00EB1776"/>
    <w:rsid w:val="00ED3F91"/>
    <w:rsid w:val="00EF72BC"/>
    <w:rsid w:val="00F2338C"/>
    <w:rsid w:val="00F251C7"/>
    <w:rsid w:val="00F26E9C"/>
    <w:rsid w:val="00F27FA1"/>
    <w:rsid w:val="00F43257"/>
    <w:rsid w:val="00F52223"/>
    <w:rsid w:val="00F6041E"/>
    <w:rsid w:val="00F62980"/>
    <w:rsid w:val="00F8283E"/>
    <w:rsid w:val="00F95841"/>
    <w:rsid w:val="00FA2CA5"/>
    <w:rsid w:val="00FC0716"/>
    <w:rsid w:val="00FD14DC"/>
    <w:rsid w:val="00FE028A"/>
    <w:rsid w:val="00FE32AA"/>
    <w:rsid w:val="00FE4806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ngjoonlee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EC8138E328B4BA5BB3799B65A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71-DC59-6C4F-9F85-E982ACA48B8D}"/>
      </w:docPartPr>
      <w:docPartBody>
        <w:p w:rsidR="00411F5D" w:rsidRDefault="007077AF">
          <w:pPr>
            <w:pStyle w:val="33BEC8138E328B4BA5BB3799B65AF496"/>
          </w:pPr>
          <w:r>
            <w:t>[Your Name]</w:t>
          </w:r>
        </w:p>
      </w:docPartBody>
    </w:docPart>
    <w:docPart>
      <w:docPartPr>
        <w:name w:val="8FEB71F8BF202B45947E830CC9B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1107-AB31-3F48-A2E5-60FEAB06773B}"/>
      </w:docPartPr>
      <w:docPartBody>
        <w:p w:rsidR="00411F5D" w:rsidRDefault="007077AF">
          <w:pPr>
            <w:pStyle w:val="8FEB71F8BF202B45947E830CC9BF43C8"/>
          </w:pPr>
          <w:r>
            <w:t>[Address, City, ST  ZIP Code]</w:t>
          </w:r>
        </w:p>
      </w:docPartBody>
    </w:docPart>
    <w:docPart>
      <w:docPartPr>
        <w:name w:val="B19BC38A7C72DD428B0CC887C03D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1879-353E-0842-B6B4-6380F0A2CC87}"/>
      </w:docPartPr>
      <w:docPartBody>
        <w:p w:rsidR="00411F5D" w:rsidRDefault="007077AF">
          <w:pPr>
            <w:pStyle w:val="B19BC38A7C72DD428B0CC887C03D41F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4"/>
    <w:rsid w:val="0009332E"/>
    <w:rsid w:val="00230C33"/>
    <w:rsid w:val="002C5ED7"/>
    <w:rsid w:val="002C7AF6"/>
    <w:rsid w:val="00411F5D"/>
    <w:rsid w:val="0043676D"/>
    <w:rsid w:val="0052401B"/>
    <w:rsid w:val="00565D44"/>
    <w:rsid w:val="005E7B0A"/>
    <w:rsid w:val="005F7C66"/>
    <w:rsid w:val="00637951"/>
    <w:rsid w:val="007077AF"/>
    <w:rsid w:val="00733F7E"/>
    <w:rsid w:val="00857F20"/>
    <w:rsid w:val="0094729E"/>
    <w:rsid w:val="00964376"/>
    <w:rsid w:val="009B796A"/>
    <w:rsid w:val="00A40707"/>
    <w:rsid w:val="00A839D6"/>
    <w:rsid w:val="00B74568"/>
    <w:rsid w:val="00D010D3"/>
    <w:rsid w:val="00D450B4"/>
    <w:rsid w:val="00D61501"/>
    <w:rsid w:val="00D70A34"/>
    <w:rsid w:val="00D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EC8138E328B4BA5BB3799B65AF496">
    <w:name w:val="33BEC8138E328B4BA5BB3799B65AF496"/>
  </w:style>
  <w:style w:type="paragraph" w:customStyle="1" w:styleId="8FEB71F8BF202B45947E830CC9BF43C8">
    <w:name w:val="8FEB71F8BF202B45947E830CC9BF43C8"/>
  </w:style>
  <w:style w:type="paragraph" w:customStyle="1" w:styleId="8F6219C9E71ED14999FE572908E89CAD">
    <w:name w:val="8F6219C9E71ED14999FE572908E89CAD"/>
  </w:style>
  <w:style w:type="paragraph" w:customStyle="1" w:styleId="B19BC38A7C72DD428B0CC887C03D41FA">
    <w:name w:val="B19BC38A7C72DD428B0CC887C03D41FA"/>
  </w:style>
  <w:style w:type="paragraph" w:customStyle="1" w:styleId="50009A3353366E4CAA76C81BFDDA7518">
    <w:name w:val="50009A3353366E4CAA76C81BFDDA7518"/>
  </w:style>
  <w:style w:type="paragraph" w:customStyle="1" w:styleId="02CB50041CFA2E4EB42C6B30FDBFA130">
    <w:name w:val="02CB50041CFA2E4EB42C6B30FDBFA130"/>
  </w:style>
  <w:style w:type="paragraph" w:customStyle="1" w:styleId="00CCD27AAB1A514CBD20E29DEEE795B5">
    <w:name w:val="00CCD27AAB1A514CBD20E29DEEE795B5"/>
  </w:style>
  <w:style w:type="paragraph" w:customStyle="1" w:styleId="1E0A5DEDC6F4114091D13264DC97DE2B">
    <w:name w:val="1E0A5DEDC6F4114091D13264DC97DE2B"/>
  </w:style>
  <w:style w:type="paragraph" w:customStyle="1" w:styleId="467AD298154B0144A7CB7FAFF7C0BA90">
    <w:name w:val="467AD298154B0144A7CB7FAFF7C0BA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3DB345CA0263478D04959B8F95458E">
    <w:name w:val="AC3DB345CA0263478D04959B8F95458E"/>
  </w:style>
  <w:style w:type="paragraph" w:customStyle="1" w:styleId="BAA923777E8C8C459B43E8224F018257">
    <w:name w:val="BAA923777E8C8C459B43E8224F018257"/>
  </w:style>
  <w:style w:type="paragraph" w:styleId="ListBullet">
    <w:name w:val="List Bullet"/>
    <w:basedOn w:val="Normal"/>
    <w:uiPriority w:val="1"/>
    <w:unhideWhenUsed/>
    <w:qFormat/>
    <w:rsid w:val="00D70A34"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val="en-US" w:eastAsia="en-US"/>
    </w:rPr>
  </w:style>
  <w:style w:type="paragraph" w:customStyle="1" w:styleId="420954EB83A2884AA808E3EDE116395E">
    <w:name w:val="420954EB83A2884AA808E3EDE116395E"/>
  </w:style>
  <w:style w:type="paragraph" w:customStyle="1" w:styleId="F7F621AF9724A44DB3B9C8F94CE31FDB">
    <w:name w:val="F7F621AF9724A44DB3B9C8F94CE31FDB"/>
  </w:style>
  <w:style w:type="paragraph" w:customStyle="1" w:styleId="24F86C1470E66446A569BB6A736F14EE">
    <w:name w:val="24F86C1470E66446A569BB6A736F14EE"/>
  </w:style>
  <w:style w:type="paragraph" w:customStyle="1" w:styleId="D6DAE23D51671D4A8A739F69DEB18D23">
    <w:name w:val="D6DAE23D51671D4A8A739F69DEB18D23"/>
  </w:style>
  <w:style w:type="paragraph" w:customStyle="1" w:styleId="3F2B176E408CE74D99F35C6EF7B0F044">
    <w:name w:val="3F2B176E408CE74D99F35C6EF7B0F044"/>
  </w:style>
  <w:style w:type="paragraph" w:customStyle="1" w:styleId="1D54CFC1DD2A2C4CB328A5A19B70448D">
    <w:name w:val="1D54CFC1DD2A2C4CB328A5A19B70448D"/>
  </w:style>
  <w:style w:type="paragraph" w:customStyle="1" w:styleId="2FC0157157EB424E9047738EECF3AFDD">
    <w:name w:val="2FC0157157EB424E9047738EECF3AFDD"/>
  </w:style>
  <w:style w:type="paragraph" w:customStyle="1" w:styleId="553FC812E23008478A6E20D8CF66515D">
    <w:name w:val="553FC812E23008478A6E20D8CF66515D"/>
    <w:rsid w:val="00D70A34"/>
  </w:style>
  <w:style w:type="paragraph" w:customStyle="1" w:styleId="7F69DF09930C2E43AFEF2D8F869824B4">
    <w:name w:val="7F69DF09930C2E43AFEF2D8F869824B4"/>
    <w:rsid w:val="00D70A34"/>
  </w:style>
  <w:style w:type="paragraph" w:customStyle="1" w:styleId="095CF6020247CA429CBBB98EED2EF5EC">
    <w:name w:val="095CF6020247CA429CBBB98EED2EF5EC"/>
    <w:rsid w:val="00D70A34"/>
  </w:style>
  <w:style w:type="paragraph" w:customStyle="1" w:styleId="02CF3D73F179A64AAE911C96007D74AF">
    <w:name w:val="02CF3D73F179A64AAE911C96007D74AF"/>
    <w:rsid w:val="00D70A34"/>
  </w:style>
  <w:style w:type="paragraph" w:customStyle="1" w:styleId="E6EC7E4732DF12469D0DE3C0EB0CAB0B">
    <w:name w:val="E6EC7E4732DF12469D0DE3C0EB0CAB0B"/>
    <w:rsid w:val="00D70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sangjlee@bu.edu</CompanyAddress>
  <CompanyPhone>857-540-1328</CompanyPhone>
  <CompanyFax/>
  <CompanyEmail>linkedin.com/in/sangjoonsjlee | github.com/sangDev | sjlee.ca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2</Pages>
  <Words>683</Words>
  <Characters>3896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Sang-Joon Lee</dc:creator>
  <cp:lastModifiedBy>SJ Lee</cp:lastModifiedBy>
  <cp:revision>2</cp:revision>
  <dcterms:created xsi:type="dcterms:W3CDTF">2017-01-23T18:50:00Z</dcterms:created>
  <dcterms:modified xsi:type="dcterms:W3CDTF">2017-01-23T18:50:00Z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